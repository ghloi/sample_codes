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47A1" w14:textId="3151DB67" w:rsidR="00420F9C" w:rsidRDefault="00420F9C" w:rsidP="00420F9C">
      <w:pPr>
        <w:jc w:val="right"/>
      </w:pPr>
      <w:r>
        <w:t xml:space="preserve">Gregorio </w:t>
      </w:r>
      <w:proofErr w:type="spellStart"/>
      <w:r>
        <w:t>Loi</w:t>
      </w:r>
      <w:proofErr w:type="spellEnd"/>
    </w:p>
    <w:p w14:paraId="2C5AD39D" w14:textId="4016CE9E" w:rsidR="00420F9C" w:rsidRDefault="00420F9C" w:rsidP="00420F9C">
      <w:pPr>
        <w:jc w:val="right"/>
      </w:pPr>
      <w:r>
        <w:t>80697123</w:t>
      </w:r>
    </w:p>
    <w:p w14:paraId="64E13604" w14:textId="19C7FC0D" w:rsidR="00936995" w:rsidRDefault="00CE421F">
      <w:pPr>
        <w:pStyle w:val="Heading1"/>
      </w:pPr>
      <w:r>
        <w:t>Lab 4 Checkpoint 1</w:t>
      </w:r>
    </w:p>
    <w:p w14:paraId="36250939" w14:textId="38A2ECAF" w:rsidR="00936995" w:rsidRDefault="002871E2" w:rsidP="00CE421F">
      <w:pPr>
        <w:pStyle w:val="ListBullet"/>
      </w:pPr>
      <w:r>
        <w:t xml:space="preserve">Fill in truth table for figure </w:t>
      </w:r>
      <w:r w:rsidR="000F71F2">
        <w:t>Main Control</w:t>
      </w:r>
      <w:r>
        <w:t xml:space="preserve"> Circuit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206"/>
        <w:gridCol w:w="1574"/>
        <w:gridCol w:w="1203"/>
        <w:gridCol w:w="1203"/>
        <w:gridCol w:w="711"/>
        <w:gridCol w:w="865"/>
        <w:gridCol w:w="883"/>
      </w:tblGrid>
      <w:tr w:rsidR="00AC6C54" w14:paraId="239372F0" w14:textId="77777777" w:rsidTr="00005FD6">
        <w:tc>
          <w:tcPr>
            <w:tcW w:w="1206" w:type="dxa"/>
            <w:shd w:val="clear" w:color="auto" w:fill="0070C0"/>
          </w:tcPr>
          <w:p w14:paraId="52F60063" w14:textId="2CC8E1F9" w:rsidR="00005FD6" w:rsidRPr="004A387B" w:rsidRDefault="00005FD6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957" w:type="dxa"/>
            <w:shd w:val="clear" w:color="auto" w:fill="0070C0"/>
          </w:tcPr>
          <w:p w14:paraId="4279C4A2" w14:textId="4775FBB1" w:rsidR="00005FD6" w:rsidRPr="004A387B" w:rsidRDefault="00005FD6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Signal Name</w:t>
            </w:r>
          </w:p>
        </w:tc>
        <w:tc>
          <w:tcPr>
            <w:tcW w:w="1265" w:type="dxa"/>
            <w:shd w:val="clear" w:color="auto" w:fill="0070C0"/>
          </w:tcPr>
          <w:p w14:paraId="54795F8E" w14:textId="495BE35F" w:rsidR="00005FD6" w:rsidRPr="004A387B" w:rsidRDefault="00005FD6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R-Format</w:t>
            </w:r>
          </w:p>
        </w:tc>
        <w:tc>
          <w:tcPr>
            <w:tcW w:w="1263" w:type="dxa"/>
            <w:shd w:val="clear" w:color="auto" w:fill="0070C0"/>
          </w:tcPr>
          <w:p w14:paraId="4F53A938" w14:textId="399D0455" w:rsidR="00005FD6" w:rsidRPr="004A387B" w:rsidRDefault="00005FD6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I</w:t>
            </w:r>
            <w:r>
              <w:rPr>
                <w:b/>
                <w:bCs/>
                <w:color w:val="FFFFFF" w:themeColor="background1"/>
              </w:rPr>
              <w:t xml:space="preserve">-Format (Not </w:t>
            </w:r>
            <w:proofErr w:type="spellStart"/>
            <w:r>
              <w:rPr>
                <w:b/>
                <w:bCs/>
                <w:color w:val="FFFFFF" w:themeColor="background1"/>
              </w:rPr>
              <w:t>lw</w:t>
            </w:r>
            <w:proofErr w:type="spellEnd"/>
            <w:r>
              <w:rPr>
                <w:b/>
                <w:bCs/>
                <w:color w:val="FFFFFF" w:themeColor="background1"/>
              </w:rPr>
              <w:t>)</w:t>
            </w:r>
          </w:p>
        </w:tc>
        <w:tc>
          <w:tcPr>
            <w:tcW w:w="851" w:type="dxa"/>
            <w:shd w:val="clear" w:color="auto" w:fill="0070C0"/>
          </w:tcPr>
          <w:p w14:paraId="578FB2FE" w14:textId="4A3D1C9E" w:rsidR="00005FD6" w:rsidRPr="004A387B" w:rsidRDefault="00005FD6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lw</w:t>
            </w:r>
            <w:proofErr w:type="spellEnd"/>
          </w:p>
        </w:tc>
        <w:tc>
          <w:tcPr>
            <w:tcW w:w="1082" w:type="dxa"/>
            <w:shd w:val="clear" w:color="auto" w:fill="0070C0"/>
          </w:tcPr>
          <w:p w14:paraId="3ED29875" w14:textId="429D702A" w:rsidR="00005FD6" w:rsidRPr="004A387B" w:rsidRDefault="00005FD6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sw</w:t>
            </w:r>
            <w:proofErr w:type="spellEnd"/>
          </w:p>
        </w:tc>
        <w:tc>
          <w:tcPr>
            <w:tcW w:w="1021" w:type="dxa"/>
            <w:shd w:val="clear" w:color="auto" w:fill="0070C0"/>
          </w:tcPr>
          <w:p w14:paraId="302FA6B5" w14:textId="747AE82F" w:rsidR="00005FD6" w:rsidRPr="004A387B" w:rsidRDefault="00005FD6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beq</w:t>
            </w:r>
            <w:proofErr w:type="spellEnd"/>
          </w:p>
        </w:tc>
      </w:tr>
      <w:tr w:rsidR="00AC6C54" w14:paraId="7B90A0F2" w14:textId="77777777" w:rsidTr="00005FD6">
        <w:tc>
          <w:tcPr>
            <w:tcW w:w="1206" w:type="dxa"/>
            <w:vMerge w:val="restart"/>
            <w:shd w:val="clear" w:color="auto" w:fill="DFF3EE" w:themeFill="accent3" w:themeFillTint="33"/>
          </w:tcPr>
          <w:p w14:paraId="6AAD3268" w14:textId="1D9CD624" w:rsidR="00005FD6" w:rsidRDefault="00005FD6" w:rsidP="00005FD6">
            <w:pPr>
              <w:pStyle w:val="ListBullet"/>
              <w:numPr>
                <w:ilvl w:val="0"/>
                <w:numId w:val="0"/>
              </w:numPr>
            </w:pPr>
            <w:r>
              <w:t>Inputs</w:t>
            </w:r>
          </w:p>
        </w:tc>
        <w:tc>
          <w:tcPr>
            <w:tcW w:w="957" w:type="dxa"/>
            <w:shd w:val="clear" w:color="auto" w:fill="DFF3EE" w:themeFill="accent3" w:themeFillTint="33"/>
          </w:tcPr>
          <w:p w14:paraId="1173BC17" w14:textId="4C663DC5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I6</w:t>
            </w:r>
          </w:p>
        </w:tc>
        <w:tc>
          <w:tcPr>
            <w:tcW w:w="1265" w:type="dxa"/>
            <w:shd w:val="clear" w:color="auto" w:fill="DFF3EE" w:themeFill="accent3" w:themeFillTint="33"/>
          </w:tcPr>
          <w:p w14:paraId="20037EF2" w14:textId="6B346C69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63" w:type="dxa"/>
            <w:shd w:val="clear" w:color="auto" w:fill="DFF3EE" w:themeFill="accent3" w:themeFillTint="33"/>
          </w:tcPr>
          <w:p w14:paraId="4129D36B" w14:textId="14BBEB16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FF3EE" w:themeFill="accent3" w:themeFillTint="33"/>
          </w:tcPr>
          <w:p w14:paraId="7CA090FA" w14:textId="5EB73249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82" w:type="dxa"/>
            <w:shd w:val="clear" w:color="auto" w:fill="DFF3EE" w:themeFill="accent3" w:themeFillTint="33"/>
          </w:tcPr>
          <w:p w14:paraId="36E6B03F" w14:textId="67BA6FA6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21" w:type="dxa"/>
            <w:shd w:val="clear" w:color="auto" w:fill="DFF3EE" w:themeFill="accent3" w:themeFillTint="33"/>
          </w:tcPr>
          <w:p w14:paraId="4B042A3E" w14:textId="765A2DA9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AC6C54" w14:paraId="4DCBDCB9" w14:textId="77777777" w:rsidTr="00005FD6">
        <w:tc>
          <w:tcPr>
            <w:tcW w:w="1206" w:type="dxa"/>
            <w:vMerge/>
            <w:shd w:val="clear" w:color="auto" w:fill="DFF3EE" w:themeFill="accent3" w:themeFillTint="33"/>
          </w:tcPr>
          <w:p w14:paraId="767B6AC8" w14:textId="10B942A2" w:rsidR="00005FD6" w:rsidRDefault="00005FD6" w:rsidP="00CE421F">
            <w:pPr>
              <w:pStyle w:val="ListBullet"/>
              <w:ind w:left="0"/>
            </w:pPr>
          </w:p>
        </w:tc>
        <w:tc>
          <w:tcPr>
            <w:tcW w:w="957" w:type="dxa"/>
            <w:shd w:val="clear" w:color="auto" w:fill="DFF3EE" w:themeFill="accent3" w:themeFillTint="33"/>
          </w:tcPr>
          <w:p w14:paraId="77BC790F" w14:textId="0B0D358B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I5</w:t>
            </w:r>
          </w:p>
        </w:tc>
        <w:tc>
          <w:tcPr>
            <w:tcW w:w="1265" w:type="dxa"/>
            <w:shd w:val="clear" w:color="auto" w:fill="DFF3EE" w:themeFill="accent3" w:themeFillTint="33"/>
          </w:tcPr>
          <w:p w14:paraId="147D1EC7" w14:textId="234DCB11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63" w:type="dxa"/>
            <w:shd w:val="clear" w:color="auto" w:fill="DFF3EE" w:themeFill="accent3" w:themeFillTint="33"/>
          </w:tcPr>
          <w:p w14:paraId="1F12622E" w14:textId="510F8F02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FF3EE" w:themeFill="accent3" w:themeFillTint="33"/>
          </w:tcPr>
          <w:p w14:paraId="1F4D46CB" w14:textId="5044CF99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82" w:type="dxa"/>
            <w:shd w:val="clear" w:color="auto" w:fill="DFF3EE" w:themeFill="accent3" w:themeFillTint="33"/>
          </w:tcPr>
          <w:p w14:paraId="72A1A98B" w14:textId="6451807F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021" w:type="dxa"/>
            <w:shd w:val="clear" w:color="auto" w:fill="DFF3EE" w:themeFill="accent3" w:themeFillTint="33"/>
          </w:tcPr>
          <w:p w14:paraId="3EF2247E" w14:textId="5E2FCAA9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AC6C54" w14:paraId="17D0547C" w14:textId="77777777" w:rsidTr="00005FD6">
        <w:tc>
          <w:tcPr>
            <w:tcW w:w="1206" w:type="dxa"/>
            <w:vMerge/>
            <w:shd w:val="clear" w:color="auto" w:fill="DFF3EE" w:themeFill="accent3" w:themeFillTint="33"/>
          </w:tcPr>
          <w:p w14:paraId="20DF771B" w14:textId="4278F759" w:rsidR="00005FD6" w:rsidRDefault="00005FD6" w:rsidP="00CE421F">
            <w:pPr>
              <w:pStyle w:val="ListBullet"/>
              <w:ind w:left="0"/>
            </w:pPr>
          </w:p>
        </w:tc>
        <w:tc>
          <w:tcPr>
            <w:tcW w:w="957" w:type="dxa"/>
            <w:shd w:val="clear" w:color="auto" w:fill="DFF3EE" w:themeFill="accent3" w:themeFillTint="33"/>
          </w:tcPr>
          <w:p w14:paraId="37E90EBE" w14:textId="7359836B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I4</w:t>
            </w:r>
          </w:p>
        </w:tc>
        <w:tc>
          <w:tcPr>
            <w:tcW w:w="1265" w:type="dxa"/>
            <w:shd w:val="clear" w:color="auto" w:fill="DFF3EE" w:themeFill="accent3" w:themeFillTint="33"/>
          </w:tcPr>
          <w:p w14:paraId="02E750E4" w14:textId="7ADCF087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63" w:type="dxa"/>
            <w:shd w:val="clear" w:color="auto" w:fill="DFF3EE" w:themeFill="accent3" w:themeFillTint="33"/>
          </w:tcPr>
          <w:p w14:paraId="7F16E156" w14:textId="5CEE23C1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FF3EE" w:themeFill="accent3" w:themeFillTint="33"/>
          </w:tcPr>
          <w:p w14:paraId="2BCFAE63" w14:textId="087C4E42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82" w:type="dxa"/>
            <w:shd w:val="clear" w:color="auto" w:fill="DFF3EE" w:themeFill="accent3" w:themeFillTint="33"/>
          </w:tcPr>
          <w:p w14:paraId="5961C608" w14:textId="27C9CF8E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21" w:type="dxa"/>
            <w:shd w:val="clear" w:color="auto" w:fill="DFF3EE" w:themeFill="accent3" w:themeFillTint="33"/>
          </w:tcPr>
          <w:p w14:paraId="16F71858" w14:textId="1909ABC4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AC6C54" w14:paraId="25DFB7DC" w14:textId="77777777" w:rsidTr="00005FD6">
        <w:tc>
          <w:tcPr>
            <w:tcW w:w="1206" w:type="dxa"/>
            <w:vMerge/>
            <w:shd w:val="clear" w:color="auto" w:fill="DFF3EE" w:themeFill="accent3" w:themeFillTint="33"/>
          </w:tcPr>
          <w:p w14:paraId="2E45D12B" w14:textId="40D4F50A" w:rsidR="00005FD6" w:rsidRDefault="00005FD6" w:rsidP="00CE421F">
            <w:pPr>
              <w:pStyle w:val="ListBullet"/>
              <w:ind w:left="0"/>
            </w:pPr>
          </w:p>
        </w:tc>
        <w:tc>
          <w:tcPr>
            <w:tcW w:w="957" w:type="dxa"/>
            <w:shd w:val="clear" w:color="auto" w:fill="DFF3EE" w:themeFill="accent3" w:themeFillTint="33"/>
          </w:tcPr>
          <w:p w14:paraId="47763A55" w14:textId="0396C5A7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I3</w:t>
            </w:r>
          </w:p>
        </w:tc>
        <w:tc>
          <w:tcPr>
            <w:tcW w:w="1265" w:type="dxa"/>
            <w:shd w:val="clear" w:color="auto" w:fill="DFF3EE" w:themeFill="accent3" w:themeFillTint="33"/>
          </w:tcPr>
          <w:p w14:paraId="1DA8B54F" w14:textId="23D2E4B0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63" w:type="dxa"/>
            <w:shd w:val="clear" w:color="auto" w:fill="DFF3EE" w:themeFill="accent3" w:themeFillTint="33"/>
          </w:tcPr>
          <w:p w14:paraId="6C4056C9" w14:textId="36DE8FC3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FF3EE" w:themeFill="accent3" w:themeFillTint="33"/>
          </w:tcPr>
          <w:p w14:paraId="7B4E5AF8" w14:textId="371D3BBF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82" w:type="dxa"/>
            <w:shd w:val="clear" w:color="auto" w:fill="DFF3EE" w:themeFill="accent3" w:themeFillTint="33"/>
          </w:tcPr>
          <w:p w14:paraId="0804E956" w14:textId="3069F831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21" w:type="dxa"/>
            <w:shd w:val="clear" w:color="auto" w:fill="DFF3EE" w:themeFill="accent3" w:themeFillTint="33"/>
          </w:tcPr>
          <w:p w14:paraId="3F784ADB" w14:textId="1C196D8B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AC6C54" w14:paraId="4BF736E2" w14:textId="77777777" w:rsidTr="00005FD6">
        <w:tc>
          <w:tcPr>
            <w:tcW w:w="1206" w:type="dxa"/>
            <w:vMerge/>
            <w:shd w:val="clear" w:color="auto" w:fill="DFF3EE" w:themeFill="accent3" w:themeFillTint="33"/>
          </w:tcPr>
          <w:p w14:paraId="129D3683" w14:textId="1507ACF4" w:rsidR="00005FD6" w:rsidRDefault="00005FD6" w:rsidP="00CE421F">
            <w:pPr>
              <w:pStyle w:val="ListBullet"/>
              <w:ind w:left="0"/>
            </w:pPr>
          </w:p>
        </w:tc>
        <w:tc>
          <w:tcPr>
            <w:tcW w:w="957" w:type="dxa"/>
            <w:shd w:val="clear" w:color="auto" w:fill="DFF3EE" w:themeFill="accent3" w:themeFillTint="33"/>
          </w:tcPr>
          <w:p w14:paraId="3440ECEC" w14:textId="5BCC4FE7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I2</w:t>
            </w:r>
          </w:p>
        </w:tc>
        <w:tc>
          <w:tcPr>
            <w:tcW w:w="1265" w:type="dxa"/>
            <w:shd w:val="clear" w:color="auto" w:fill="DFF3EE" w:themeFill="accent3" w:themeFillTint="33"/>
          </w:tcPr>
          <w:p w14:paraId="39CDEF74" w14:textId="114E187E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63" w:type="dxa"/>
            <w:shd w:val="clear" w:color="auto" w:fill="DFF3EE" w:themeFill="accent3" w:themeFillTint="33"/>
          </w:tcPr>
          <w:p w14:paraId="2C680730" w14:textId="133DEDDB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FF3EE" w:themeFill="accent3" w:themeFillTint="33"/>
          </w:tcPr>
          <w:p w14:paraId="2DE8924F" w14:textId="4D0992A9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82" w:type="dxa"/>
            <w:shd w:val="clear" w:color="auto" w:fill="DFF3EE" w:themeFill="accent3" w:themeFillTint="33"/>
          </w:tcPr>
          <w:p w14:paraId="4E419A52" w14:textId="457FA167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21" w:type="dxa"/>
            <w:shd w:val="clear" w:color="auto" w:fill="DFF3EE" w:themeFill="accent3" w:themeFillTint="33"/>
          </w:tcPr>
          <w:p w14:paraId="45CA096A" w14:textId="1D772CFA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005FD6" w14:paraId="54C68C0A" w14:textId="77777777" w:rsidTr="00005FD6">
        <w:tc>
          <w:tcPr>
            <w:tcW w:w="1206" w:type="dxa"/>
            <w:vMerge/>
            <w:shd w:val="clear" w:color="auto" w:fill="DFF3EE" w:themeFill="accent3" w:themeFillTint="33"/>
          </w:tcPr>
          <w:p w14:paraId="66016B71" w14:textId="4A480B68" w:rsidR="00005FD6" w:rsidRDefault="00005FD6" w:rsidP="00CE421F">
            <w:pPr>
              <w:pStyle w:val="ListBullet"/>
              <w:ind w:left="0"/>
            </w:pPr>
          </w:p>
        </w:tc>
        <w:tc>
          <w:tcPr>
            <w:tcW w:w="957" w:type="dxa"/>
            <w:shd w:val="clear" w:color="auto" w:fill="DFF3EE" w:themeFill="accent3" w:themeFillTint="33"/>
          </w:tcPr>
          <w:p w14:paraId="5F83CB1B" w14:textId="1FFDE5FE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I1</w:t>
            </w:r>
          </w:p>
        </w:tc>
        <w:tc>
          <w:tcPr>
            <w:tcW w:w="1265" w:type="dxa"/>
            <w:shd w:val="clear" w:color="auto" w:fill="DFF3EE" w:themeFill="accent3" w:themeFillTint="33"/>
          </w:tcPr>
          <w:p w14:paraId="5E13AAB7" w14:textId="034C433A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63" w:type="dxa"/>
            <w:shd w:val="clear" w:color="auto" w:fill="DFF3EE" w:themeFill="accent3" w:themeFillTint="33"/>
          </w:tcPr>
          <w:p w14:paraId="33891B81" w14:textId="49DA9F02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FF3EE" w:themeFill="accent3" w:themeFillTint="33"/>
          </w:tcPr>
          <w:p w14:paraId="2DF0E25B" w14:textId="7F39657D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082" w:type="dxa"/>
            <w:shd w:val="clear" w:color="auto" w:fill="DFF3EE" w:themeFill="accent3" w:themeFillTint="33"/>
          </w:tcPr>
          <w:p w14:paraId="0D288345" w14:textId="2F1F1E36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021" w:type="dxa"/>
            <w:shd w:val="clear" w:color="auto" w:fill="DFF3EE" w:themeFill="accent3" w:themeFillTint="33"/>
          </w:tcPr>
          <w:p w14:paraId="6640A91C" w14:textId="03B8CFF0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005FD6" w14:paraId="03D1B015" w14:textId="77777777" w:rsidTr="00005FD6">
        <w:tc>
          <w:tcPr>
            <w:tcW w:w="1206" w:type="dxa"/>
            <w:vMerge/>
            <w:shd w:val="clear" w:color="auto" w:fill="DFF3EE" w:themeFill="accent3" w:themeFillTint="33"/>
          </w:tcPr>
          <w:p w14:paraId="5FF74E7F" w14:textId="41FE5B60" w:rsidR="00005FD6" w:rsidRDefault="00005FD6" w:rsidP="00CE42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57" w:type="dxa"/>
            <w:shd w:val="clear" w:color="auto" w:fill="DFF3EE" w:themeFill="accent3" w:themeFillTint="33"/>
          </w:tcPr>
          <w:p w14:paraId="2D8B496F" w14:textId="2AA4E294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I0</w:t>
            </w:r>
          </w:p>
        </w:tc>
        <w:tc>
          <w:tcPr>
            <w:tcW w:w="1265" w:type="dxa"/>
            <w:shd w:val="clear" w:color="auto" w:fill="DFF3EE" w:themeFill="accent3" w:themeFillTint="33"/>
          </w:tcPr>
          <w:p w14:paraId="538D055C" w14:textId="57F76737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63" w:type="dxa"/>
            <w:shd w:val="clear" w:color="auto" w:fill="DFF3EE" w:themeFill="accent3" w:themeFillTint="33"/>
          </w:tcPr>
          <w:p w14:paraId="641372AF" w14:textId="6312EF42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FF3EE" w:themeFill="accent3" w:themeFillTint="33"/>
          </w:tcPr>
          <w:p w14:paraId="5923A2BA" w14:textId="617EC049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082" w:type="dxa"/>
            <w:shd w:val="clear" w:color="auto" w:fill="DFF3EE" w:themeFill="accent3" w:themeFillTint="33"/>
          </w:tcPr>
          <w:p w14:paraId="47269CC6" w14:textId="68F68283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021" w:type="dxa"/>
            <w:shd w:val="clear" w:color="auto" w:fill="DFF3EE" w:themeFill="accent3" w:themeFillTint="33"/>
          </w:tcPr>
          <w:p w14:paraId="2F5944A7" w14:textId="0228F4FF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AC6C54" w14:paraId="4272B8D6" w14:textId="77777777" w:rsidTr="00005FD6">
        <w:tc>
          <w:tcPr>
            <w:tcW w:w="1206" w:type="dxa"/>
            <w:vMerge w:val="restart"/>
            <w:shd w:val="clear" w:color="auto" w:fill="F0C3D5" w:themeFill="accent1" w:themeFillTint="33"/>
          </w:tcPr>
          <w:p w14:paraId="1E5CCE94" w14:textId="56DB8E5C" w:rsidR="00005FD6" w:rsidRDefault="00005FD6" w:rsidP="00005FD6">
            <w:pPr>
              <w:pStyle w:val="ListBullet"/>
              <w:numPr>
                <w:ilvl w:val="0"/>
                <w:numId w:val="0"/>
              </w:numPr>
            </w:pPr>
            <w:r>
              <w:t>Outputs</w:t>
            </w:r>
          </w:p>
        </w:tc>
        <w:tc>
          <w:tcPr>
            <w:tcW w:w="957" w:type="dxa"/>
            <w:shd w:val="clear" w:color="auto" w:fill="F0C3D5" w:themeFill="accent1" w:themeFillTint="33"/>
          </w:tcPr>
          <w:p w14:paraId="696DB90A" w14:textId="48168058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MemtoReg</w:t>
            </w:r>
            <w:proofErr w:type="spellEnd"/>
          </w:p>
        </w:tc>
        <w:tc>
          <w:tcPr>
            <w:tcW w:w="1265" w:type="dxa"/>
            <w:shd w:val="clear" w:color="auto" w:fill="F0C3D5" w:themeFill="accent1" w:themeFillTint="33"/>
          </w:tcPr>
          <w:p w14:paraId="31609418" w14:textId="444A6EF2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63" w:type="dxa"/>
            <w:shd w:val="clear" w:color="auto" w:fill="F0C3D5" w:themeFill="accent1" w:themeFillTint="33"/>
          </w:tcPr>
          <w:p w14:paraId="611E1FEE" w14:textId="50E5B733" w:rsidR="00005FD6" w:rsidRDefault="007130AE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F0C3D5" w:themeFill="accent1" w:themeFillTint="33"/>
          </w:tcPr>
          <w:p w14:paraId="5BBBC4AD" w14:textId="69744A9A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082" w:type="dxa"/>
            <w:shd w:val="clear" w:color="auto" w:fill="F0C3D5" w:themeFill="accent1" w:themeFillTint="33"/>
          </w:tcPr>
          <w:p w14:paraId="4D750B2C" w14:textId="2E132D1E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X</w:t>
            </w:r>
          </w:p>
        </w:tc>
        <w:tc>
          <w:tcPr>
            <w:tcW w:w="1021" w:type="dxa"/>
            <w:shd w:val="clear" w:color="auto" w:fill="F0C3D5" w:themeFill="accent1" w:themeFillTint="33"/>
          </w:tcPr>
          <w:p w14:paraId="1E3A6729" w14:textId="69D38817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X</w:t>
            </w:r>
          </w:p>
        </w:tc>
      </w:tr>
      <w:tr w:rsidR="00AC6C54" w14:paraId="27518312" w14:textId="77777777" w:rsidTr="00005FD6">
        <w:tc>
          <w:tcPr>
            <w:tcW w:w="1206" w:type="dxa"/>
            <w:vMerge/>
            <w:shd w:val="clear" w:color="auto" w:fill="F0C3D5" w:themeFill="accent1" w:themeFillTint="33"/>
          </w:tcPr>
          <w:p w14:paraId="4629CC93" w14:textId="290B9CC3" w:rsidR="00005FD6" w:rsidRDefault="00005FD6" w:rsidP="00CE421F">
            <w:pPr>
              <w:pStyle w:val="ListBullet"/>
              <w:ind w:left="0"/>
            </w:pPr>
          </w:p>
        </w:tc>
        <w:tc>
          <w:tcPr>
            <w:tcW w:w="957" w:type="dxa"/>
            <w:shd w:val="clear" w:color="auto" w:fill="F0C3D5" w:themeFill="accent1" w:themeFillTint="33"/>
          </w:tcPr>
          <w:p w14:paraId="4C99ED48" w14:textId="48058CC9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RegWrite</w:t>
            </w:r>
            <w:proofErr w:type="spellEnd"/>
          </w:p>
        </w:tc>
        <w:tc>
          <w:tcPr>
            <w:tcW w:w="1265" w:type="dxa"/>
            <w:shd w:val="clear" w:color="auto" w:fill="F0C3D5" w:themeFill="accent1" w:themeFillTint="33"/>
          </w:tcPr>
          <w:p w14:paraId="4830C0BE" w14:textId="38540342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63" w:type="dxa"/>
            <w:shd w:val="clear" w:color="auto" w:fill="F0C3D5" w:themeFill="accent1" w:themeFillTint="33"/>
          </w:tcPr>
          <w:p w14:paraId="115F0DD8" w14:textId="17B206C8" w:rsidR="00005FD6" w:rsidRDefault="007130AE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F0C3D5" w:themeFill="accent1" w:themeFillTint="33"/>
          </w:tcPr>
          <w:p w14:paraId="06A2E2A0" w14:textId="50BB3B50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082" w:type="dxa"/>
            <w:shd w:val="clear" w:color="auto" w:fill="F0C3D5" w:themeFill="accent1" w:themeFillTint="33"/>
          </w:tcPr>
          <w:p w14:paraId="31DCCEB8" w14:textId="2B794FC8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21" w:type="dxa"/>
            <w:shd w:val="clear" w:color="auto" w:fill="F0C3D5" w:themeFill="accent1" w:themeFillTint="33"/>
          </w:tcPr>
          <w:p w14:paraId="7EF34454" w14:textId="67F67934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AC6C54" w14:paraId="5C403FC4" w14:textId="77777777" w:rsidTr="00005FD6">
        <w:tc>
          <w:tcPr>
            <w:tcW w:w="1206" w:type="dxa"/>
            <w:vMerge/>
            <w:shd w:val="clear" w:color="auto" w:fill="F0C3D5" w:themeFill="accent1" w:themeFillTint="33"/>
          </w:tcPr>
          <w:p w14:paraId="7D1E1C08" w14:textId="111BFFA5" w:rsidR="00005FD6" w:rsidRDefault="00005FD6" w:rsidP="00CE421F">
            <w:pPr>
              <w:pStyle w:val="ListBullet"/>
              <w:ind w:left="0"/>
            </w:pPr>
          </w:p>
        </w:tc>
        <w:tc>
          <w:tcPr>
            <w:tcW w:w="957" w:type="dxa"/>
            <w:shd w:val="clear" w:color="auto" w:fill="F0C3D5" w:themeFill="accent1" w:themeFillTint="33"/>
          </w:tcPr>
          <w:p w14:paraId="07265E96" w14:textId="6B5451DE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MemRead</w:t>
            </w:r>
            <w:proofErr w:type="spellEnd"/>
          </w:p>
        </w:tc>
        <w:tc>
          <w:tcPr>
            <w:tcW w:w="1265" w:type="dxa"/>
            <w:shd w:val="clear" w:color="auto" w:fill="F0C3D5" w:themeFill="accent1" w:themeFillTint="33"/>
          </w:tcPr>
          <w:p w14:paraId="660767BF" w14:textId="2278D8C7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63" w:type="dxa"/>
            <w:shd w:val="clear" w:color="auto" w:fill="F0C3D5" w:themeFill="accent1" w:themeFillTint="33"/>
          </w:tcPr>
          <w:p w14:paraId="452400A0" w14:textId="1DF53610" w:rsidR="00005FD6" w:rsidRDefault="000F71F2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F0C3D5" w:themeFill="accent1" w:themeFillTint="33"/>
          </w:tcPr>
          <w:p w14:paraId="1138C5BB" w14:textId="716380D9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082" w:type="dxa"/>
            <w:shd w:val="clear" w:color="auto" w:fill="F0C3D5" w:themeFill="accent1" w:themeFillTint="33"/>
          </w:tcPr>
          <w:p w14:paraId="4A0654F9" w14:textId="66974A85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21" w:type="dxa"/>
            <w:shd w:val="clear" w:color="auto" w:fill="F0C3D5" w:themeFill="accent1" w:themeFillTint="33"/>
          </w:tcPr>
          <w:p w14:paraId="6FF6BD94" w14:textId="5512ADE7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AC6C54" w14:paraId="51C9A99C" w14:textId="77777777" w:rsidTr="00005FD6">
        <w:tc>
          <w:tcPr>
            <w:tcW w:w="1206" w:type="dxa"/>
            <w:vMerge/>
            <w:shd w:val="clear" w:color="auto" w:fill="F0C3D5" w:themeFill="accent1" w:themeFillTint="33"/>
          </w:tcPr>
          <w:p w14:paraId="27DB214A" w14:textId="6155D118" w:rsidR="00005FD6" w:rsidRDefault="00005FD6" w:rsidP="00CE421F">
            <w:pPr>
              <w:pStyle w:val="ListBullet"/>
              <w:ind w:left="0"/>
            </w:pPr>
          </w:p>
        </w:tc>
        <w:tc>
          <w:tcPr>
            <w:tcW w:w="957" w:type="dxa"/>
            <w:shd w:val="clear" w:color="auto" w:fill="F0C3D5" w:themeFill="accent1" w:themeFillTint="33"/>
          </w:tcPr>
          <w:p w14:paraId="1C98DA9E" w14:textId="7796D4AB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MemWrite</w:t>
            </w:r>
            <w:proofErr w:type="spellEnd"/>
          </w:p>
        </w:tc>
        <w:tc>
          <w:tcPr>
            <w:tcW w:w="1265" w:type="dxa"/>
            <w:shd w:val="clear" w:color="auto" w:fill="F0C3D5" w:themeFill="accent1" w:themeFillTint="33"/>
          </w:tcPr>
          <w:p w14:paraId="2F07A4DC" w14:textId="07E0A890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63" w:type="dxa"/>
            <w:shd w:val="clear" w:color="auto" w:fill="F0C3D5" w:themeFill="accent1" w:themeFillTint="33"/>
          </w:tcPr>
          <w:p w14:paraId="534C4E02" w14:textId="6327B5F0" w:rsidR="00005FD6" w:rsidRDefault="000F71F2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F0C3D5" w:themeFill="accent1" w:themeFillTint="33"/>
          </w:tcPr>
          <w:p w14:paraId="31598482" w14:textId="6E1F4660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82" w:type="dxa"/>
            <w:shd w:val="clear" w:color="auto" w:fill="F0C3D5" w:themeFill="accent1" w:themeFillTint="33"/>
          </w:tcPr>
          <w:p w14:paraId="523D4AA3" w14:textId="3CFD466C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021" w:type="dxa"/>
            <w:shd w:val="clear" w:color="auto" w:fill="F0C3D5" w:themeFill="accent1" w:themeFillTint="33"/>
          </w:tcPr>
          <w:p w14:paraId="14654022" w14:textId="5B5F7DE3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AC6C54" w14:paraId="19535127" w14:textId="77777777" w:rsidTr="00005FD6">
        <w:tc>
          <w:tcPr>
            <w:tcW w:w="1206" w:type="dxa"/>
            <w:vMerge/>
            <w:shd w:val="clear" w:color="auto" w:fill="F0C3D5" w:themeFill="accent1" w:themeFillTint="33"/>
          </w:tcPr>
          <w:p w14:paraId="7C9EC4A9" w14:textId="5C1CC683" w:rsidR="00005FD6" w:rsidRDefault="00005FD6" w:rsidP="00CE42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957" w:type="dxa"/>
            <w:shd w:val="clear" w:color="auto" w:fill="F0C3D5" w:themeFill="accent1" w:themeFillTint="33"/>
          </w:tcPr>
          <w:p w14:paraId="71EB7889" w14:textId="4D626E6F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Branch</w:t>
            </w:r>
          </w:p>
        </w:tc>
        <w:tc>
          <w:tcPr>
            <w:tcW w:w="1265" w:type="dxa"/>
            <w:shd w:val="clear" w:color="auto" w:fill="F0C3D5" w:themeFill="accent1" w:themeFillTint="33"/>
          </w:tcPr>
          <w:p w14:paraId="717C1B53" w14:textId="74004394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63" w:type="dxa"/>
            <w:shd w:val="clear" w:color="auto" w:fill="F0C3D5" w:themeFill="accent1" w:themeFillTint="33"/>
          </w:tcPr>
          <w:p w14:paraId="41312D39" w14:textId="057BA5E3" w:rsidR="00005FD6" w:rsidRDefault="000F71F2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F0C3D5" w:themeFill="accent1" w:themeFillTint="33"/>
          </w:tcPr>
          <w:p w14:paraId="16A0B71B" w14:textId="54AF86EE" w:rsidR="00005FD6" w:rsidRDefault="00AC6C54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82" w:type="dxa"/>
            <w:shd w:val="clear" w:color="auto" w:fill="F0C3D5" w:themeFill="accent1" w:themeFillTint="33"/>
          </w:tcPr>
          <w:p w14:paraId="2E9D40A8" w14:textId="6E196DD6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021" w:type="dxa"/>
            <w:shd w:val="clear" w:color="auto" w:fill="F0C3D5" w:themeFill="accent1" w:themeFillTint="33"/>
          </w:tcPr>
          <w:p w14:paraId="61C62932" w14:textId="6097ABEB" w:rsidR="00005FD6" w:rsidRDefault="00005FD6" w:rsidP="00005FD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</w:tbl>
    <w:p w14:paraId="45DFA4E7" w14:textId="1CA0506E" w:rsidR="00936995" w:rsidRDefault="00936995">
      <w:pPr>
        <w:pStyle w:val="Heading2"/>
      </w:pPr>
    </w:p>
    <w:sectPr w:rsidR="0093699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15A6" w14:textId="77777777" w:rsidR="002D75F5" w:rsidRDefault="002D75F5">
      <w:r>
        <w:separator/>
      </w:r>
    </w:p>
    <w:p w14:paraId="5F61675B" w14:textId="77777777" w:rsidR="002D75F5" w:rsidRDefault="002D75F5"/>
  </w:endnote>
  <w:endnote w:type="continuationSeparator" w:id="0">
    <w:p w14:paraId="09FFDA1B" w14:textId="77777777" w:rsidR="002D75F5" w:rsidRDefault="002D75F5">
      <w:r>
        <w:continuationSeparator/>
      </w:r>
    </w:p>
    <w:p w14:paraId="375EFC60" w14:textId="77777777" w:rsidR="002D75F5" w:rsidRDefault="002D7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CEE59" w14:textId="77777777" w:rsidR="00936995" w:rsidRDefault="009E3B8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430E" w14:textId="77777777" w:rsidR="002D75F5" w:rsidRDefault="002D75F5">
      <w:r>
        <w:separator/>
      </w:r>
    </w:p>
    <w:p w14:paraId="5CDD268F" w14:textId="77777777" w:rsidR="002D75F5" w:rsidRDefault="002D75F5"/>
  </w:footnote>
  <w:footnote w:type="continuationSeparator" w:id="0">
    <w:p w14:paraId="16275491" w14:textId="77777777" w:rsidR="002D75F5" w:rsidRDefault="002D75F5">
      <w:r>
        <w:continuationSeparator/>
      </w:r>
    </w:p>
    <w:p w14:paraId="7DE3F585" w14:textId="77777777" w:rsidR="002D75F5" w:rsidRDefault="002D75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37120">
    <w:abstractNumId w:val="1"/>
  </w:num>
  <w:num w:numId="2" w16cid:durableId="541940844">
    <w:abstractNumId w:val="0"/>
  </w:num>
  <w:num w:numId="3" w16cid:durableId="224997159">
    <w:abstractNumId w:val="2"/>
  </w:num>
  <w:num w:numId="4" w16cid:durableId="1384331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1F"/>
    <w:rsid w:val="00005FD6"/>
    <w:rsid w:val="000F71F2"/>
    <w:rsid w:val="001C478D"/>
    <w:rsid w:val="002871E2"/>
    <w:rsid w:val="002D75F5"/>
    <w:rsid w:val="00413B15"/>
    <w:rsid w:val="00420F9C"/>
    <w:rsid w:val="004A387B"/>
    <w:rsid w:val="005869DF"/>
    <w:rsid w:val="005C2CCA"/>
    <w:rsid w:val="006F60EA"/>
    <w:rsid w:val="007130AE"/>
    <w:rsid w:val="00936995"/>
    <w:rsid w:val="009E3B8C"/>
    <w:rsid w:val="009F7E93"/>
    <w:rsid w:val="00A96FD4"/>
    <w:rsid w:val="00AC6C54"/>
    <w:rsid w:val="00BB6B95"/>
    <w:rsid w:val="00C35408"/>
    <w:rsid w:val="00CE421F"/>
    <w:rsid w:val="00DA3C72"/>
    <w:rsid w:val="00EE1E03"/>
    <w:rsid w:val="00E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1F07D"/>
  <w15:chartTrackingRefBased/>
  <w15:docId w15:val="{F3540E87-9564-234A-9D02-4232FD4F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CE4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ewuser/Library/Containers/com.microsoft.Word/Data/Library/Application%20Support/Microsoft/Office/16.0/DTS/en-US%7bC2EA7600-5514-424A-848E-8F68B5D847EB%7d/%7b1187441D-90D3-6549-8E69-622CF501ACC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{1187441D-90D3-6549-8E69-622CF501ACCB}tf10002086.dotx</Template>
  <TotalTime>47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Loi, Gregorio H</cp:lastModifiedBy>
  <cp:revision>4</cp:revision>
  <cp:lastPrinted>2022-04-11T05:30:00Z</cp:lastPrinted>
  <dcterms:created xsi:type="dcterms:W3CDTF">2022-04-11T03:35:00Z</dcterms:created>
  <dcterms:modified xsi:type="dcterms:W3CDTF">2022-04-28T04:17:00Z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