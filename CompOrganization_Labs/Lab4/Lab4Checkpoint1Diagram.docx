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D47A1" w14:textId="3151DB67" w:rsidR="00420F9C" w:rsidRDefault="00420F9C" w:rsidP="00420F9C">
      <w:pPr>
        <w:jc w:val="right"/>
      </w:pPr>
      <w:r>
        <w:t xml:space="preserve">Gregorio </w:t>
      </w:r>
      <w:proofErr w:type="spellStart"/>
      <w:r>
        <w:t>Loi</w:t>
      </w:r>
      <w:proofErr w:type="spellEnd"/>
    </w:p>
    <w:p w14:paraId="2C5AD39D" w14:textId="4016CE9E" w:rsidR="00420F9C" w:rsidRDefault="00420F9C" w:rsidP="00420F9C">
      <w:pPr>
        <w:jc w:val="right"/>
      </w:pPr>
      <w:r>
        <w:t>80697123</w:t>
      </w:r>
    </w:p>
    <w:p w14:paraId="64E13604" w14:textId="19C7FC0D" w:rsidR="00936995" w:rsidRDefault="00CE421F">
      <w:pPr>
        <w:pStyle w:val="Heading1"/>
      </w:pPr>
      <w:r>
        <w:t>Lab 4 Checkpoint 1</w:t>
      </w:r>
    </w:p>
    <w:p w14:paraId="36250939" w14:textId="0A82CC7B" w:rsidR="00936995" w:rsidRDefault="002871E2" w:rsidP="00CE421F">
      <w:pPr>
        <w:pStyle w:val="ListBullet"/>
      </w:pPr>
      <w:r>
        <w:t xml:space="preserve">Fill in truth table for figure </w:t>
      </w:r>
      <w:proofErr w:type="spellStart"/>
      <w:r>
        <w:t>ALU_Control</w:t>
      </w:r>
      <w:proofErr w:type="spellEnd"/>
      <w:r>
        <w:t xml:space="preserve"> Circuit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5"/>
        <w:gridCol w:w="626"/>
        <w:gridCol w:w="625"/>
        <w:gridCol w:w="625"/>
        <w:gridCol w:w="625"/>
        <w:gridCol w:w="504"/>
        <w:gridCol w:w="504"/>
        <w:gridCol w:w="504"/>
        <w:gridCol w:w="812"/>
        <w:gridCol w:w="812"/>
        <w:gridCol w:w="812"/>
        <w:gridCol w:w="812"/>
        <w:gridCol w:w="1244"/>
      </w:tblGrid>
      <w:tr w:rsidR="002871E2" w14:paraId="239372F0" w14:textId="77777777" w:rsidTr="004A387B">
        <w:tc>
          <w:tcPr>
            <w:tcW w:w="719" w:type="dxa"/>
            <w:shd w:val="clear" w:color="auto" w:fill="7F7F7F" w:themeFill="text1" w:themeFillTint="80"/>
          </w:tcPr>
          <w:p w14:paraId="52F60063" w14:textId="357008BF" w:rsidR="002871E2" w:rsidRPr="004A387B" w:rsidRDefault="002871E2" w:rsidP="002871E2">
            <w:pPr>
              <w:pStyle w:val="ListBullet"/>
              <w:numPr>
                <w:ilvl w:val="0"/>
                <w:numId w:val="0"/>
              </w:numPr>
              <w:jc w:val="center"/>
              <w:rPr>
                <w:b/>
                <w:bCs/>
                <w:color w:val="FFFFFF" w:themeColor="background1"/>
              </w:rPr>
            </w:pPr>
            <w:r w:rsidRPr="004A387B">
              <w:rPr>
                <w:b/>
                <w:bCs/>
                <w:color w:val="FFFFFF" w:themeColor="background1"/>
              </w:rPr>
              <w:t>Inst</w:t>
            </w:r>
          </w:p>
        </w:tc>
        <w:tc>
          <w:tcPr>
            <w:tcW w:w="719" w:type="dxa"/>
            <w:shd w:val="clear" w:color="auto" w:fill="7F7F7F" w:themeFill="text1" w:themeFillTint="80"/>
          </w:tcPr>
          <w:p w14:paraId="4279C4A2" w14:textId="543BBB36" w:rsidR="002871E2" w:rsidRPr="004A387B" w:rsidRDefault="002871E2" w:rsidP="002871E2">
            <w:pPr>
              <w:pStyle w:val="ListBullet"/>
              <w:numPr>
                <w:ilvl w:val="0"/>
                <w:numId w:val="0"/>
              </w:numPr>
              <w:jc w:val="center"/>
              <w:rPr>
                <w:b/>
                <w:bCs/>
                <w:color w:val="FFFFFF" w:themeColor="background1"/>
              </w:rPr>
            </w:pPr>
            <w:r w:rsidRPr="004A387B">
              <w:rPr>
                <w:b/>
                <w:bCs/>
                <w:color w:val="FFFFFF" w:themeColor="background1"/>
              </w:rPr>
              <w:t>I30</w:t>
            </w:r>
          </w:p>
        </w:tc>
        <w:tc>
          <w:tcPr>
            <w:tcW w:w="719" w:type="dxa"/>
            <w:shd w:val="clear" w:color="auto" w:fill="7F7F7F" w:themeFill="text1" w:themeFillTint="80"/>
          </w:tcPr>
          <w:p w14:paraId="54795F8E" w14:textId="339A29AF" w:rsidR="002871E2" w:rsidRPr="004A387B" w:rsidRDefault="002871E2" w:rsidP="002871E2">
            <w:pPr>
              <w:pStyle w:val="ListBullet"/>
              <w:numPr>
                <w:ilvl w:val="0"/>
                <w:numId w:val="0"/>
              </w:numPr>
              <w:jc w:val="center"/>
              <w:rPr>
                <w:b/>
                <w:bCs/>
                <w:color w:val="FFFFFF" w:themeColor="background1"/>
              </w:rPr>
            </w:pPr>
            <w:r w:rsidRPr="004A387B">
              <w:rPr>
                <w:b/>
                <w:bCs/>
                <w:color w:val="FFFFFF" w:themeColor="background1"/>
              </w:rPr>
              <w:t>I14</w:t>
            </w:r>
          </w:p>
        </w:tc>
        <w:tc>
          <w:tcPr>
            <w:tcW w:w="719" w:type="dxa"/>
            <w:shd w:val="clear" w:color="auto" w:fill="7F7F7F" w:themeFill="text1" w:themeFillTint="80"/>
          </w:tcPr>
          <w:p w14:paraId="4F53A938" w14:textId="443E2CBD" w:rsidR="002871E2" w:rsidRPr="004A387B" w:rsidRDefault="002871E2" w:rsidP="002871E2">
            <w:pPr>
              <w:pStyle w:val="ListBullet"/>
              <w:numPr>
                <w:ilvl w:val="0"/>
                <w:numId w:val="0"/>
              </w:numPr>
              <w:jc w:val="center"/>
              <w:rPr>
                <w:b/>
                <w:bCs/>
                <w:color w:val="FFFFFF" w:themeColor="background1"/>
              </w:rPr>
            </w:pPr>
            <w:r w:rsidRPr="004A387B">
              <w:rPr>
                <w:b/>
                <w:bCs/>
                <w:color w:val="FFFFFF" w:themeColor="background1"/>
              </w:rPr>
              <w:t>I13</w:t>
            </w:r>
          </w:p>
        </w:tc>
        <w:tc>
          <w:tcPr>
            <w:tcW w:w="719" w:type="dxa"/>
            <w:shd w:val="clear" w:color="auto" w:fill="7F7F7F" w:themeFill="text1" w:themeFillTint="80"/>
          </w:tcPr>
          <w:p w14:paraId="578FB2FE" w14:textId="0FA62188" w:rsidR="002871E2" w:rsidRPr="004A387B" w:rsidRDefault="002871E2" w:rsidP="002871E2">
            <w:pPr>
              <w:pStyle w:val="ListBullet"/>
              <w:numPr>
                <w:ilvl w:val="0"/>
                <w:numId w:val="0"/>
              </w:numPr>
              <w:jc w:val="center"/>
              <w:rPr>
                <w:b/>
                <w:bCs/>
                <w:color w:val="FFFFFF" w:themeColor="background1"/>
              </w:rPr>
            </w:pPr>
            <w:r w:rsidRPr="004A387B">
              <w:rPr>
                <w:b/>
                <w:bCs/>
                <w:color w:val="FFFFFF" w:themeColor="background1"/>
              </w:rPr>
              <w:t>I12</w:t>
            </w:r>
          </w:p>
        </w:tc>
        <w:tc>
          <w:tcPr>
            <w:tcW w:w="719" w:type="dxa"/>
            <w:shd w:val="clear" w:color="auto" w:fill="7F7F7F" w:themeFill="text1" w:themeFillTint="80"/>
          </w:tcPr>
          <w:p w14:paraId="3ED29875" w14:textId="6FD7E72C" w:rsidR="002871E2" w:rsidRPr="004A387B" w:rsidRDefault="002871E2" w:rsidP="002871E2">
            <w:pPr>
              <w:pStyle w:val="ListBullet"/>
              <w:numPr>
                <w:ilvl w:val="0"/>
                <w:numId w:val="0"/>
              </w:numPr>
              <w:jc w:val="center"/>
              <w:rPr>
                <w:b/>
                <w:bCs/>
                <w:color w:val="FFFFFF" w:themeColor="background1"/>
              </w:rPr>
            </w:pPr>
            <w:r w:rsidRPr="004A387B">
              <w:rPr>
                <w:b/>
                <w:bCs/>
                <w:color w:val="FFFFFF" w:themeColor="background1"/>
              </w:rPr>
              <w:t>I6</w:t>
            </w:r>
          </w:p>
        </w:tc>
        <w:tc>
          <w:tcPr>
            <w:tcW w:w="719" w:type="dxa"/>
            <w:shd w:val="clear" w:color="auto" w:fill="7F7F7F" w:themeFill="text1" w:themeFillTint="80"/>
          </w:tcPr>
          <w:p w14:paraId="302FA6B5" w14:textId="2D3FDAB4" w:rsidR="002871E2" w:rsidRPr="004A387B" w:rsidRDefault="002871E2" w:rsidP="002871E2">
            <w:pPr>
              <w:pStyle w:val="ListBullet"/>
              <w:numPr>
                <w:ilvl w:val="0"/>
                <w:numId w:val="0"/>
              </w:numPr>
              <w:jc w:val="center"/>
              <w:rPr>
                <w:b/>
                <w:bCs/>
                <w:color w:val="FFFFFF" w:themeColor="background1"/>
              </w:rPr>
            </w:pPr>
            <w:r w:rsidRPr="004A387B">
              <w:rPr>
                <w:b/>
                <w:bCs/>
                <w:color w:val="FFFFFF" w:themeColor="background1"/>
              </w:rPr>
              <w:t>I5</w:t>
            </w:r>
          </w:p>
        </w:tc>
        <w:tc>
          <w:tcPr>
            <w:tcW w:w="719" w:type="dxa"/>
            <w:shd w:val="clear" w:color="auto" w:fill="7F7F7F" w:themeFill="text1" w:themeFillTint="80"/>
          </w:tcPr>
          <w:p w14:paraId="2F1B3E4E" w14:textId="2EAF2B40" w:rsidR="002871E2" w:rsidRPr="004A387B" w:rsidRDefault="002871E2" w:rsidP="002871E2">
            <w:pPr>
              <w:pStyle w:val="ListBullet"/>
              <w:numPr>
                <w:ilvl w:val="0"/>
                <w:numId w:val="0"/>
              </w:numPr>
              <w:jc w:val="center"/>
              <w:rPr>
                <w:b/>
                <w:bCs/>
                <w:color w:val="FFFFFF" w:themeColor="background1"/>
              </w:rPr>
            </w:pPr>
            <w:r w:rsidRPr="004A387B">
              <w:rPr>
                <w:b/>
                <w:bCs/>
                <w:color w:val="FFFFFF" w:themeColor="background1"/>
              </w:rPr>
              <w:t>I4</w:t>
            </w:r>
          </w:p>
        </w:tc>
        <w:tc>
          <w:tcPr>
            <w:tcW w:w="719" w:type="dxa"/>
            <w:shd w:val="clear" w:color="auto" w:fill="7F7F7F" w:themeFill="text1" w:themeFillTint="80"/>
          </w:tcPr>
          <w:p w14:paraId="4331F3ED" w14:textId="20540171" w:rsidR="002871E2" w:rsidRPr="004A387B" w:rsidRDefault="002871E2" w:rsidP="002871E2">
            <w:pPr>
              <w:pStyle w:val="ListBullet"/>
              <w:numPr>
                <w:ilvl w:val="0"/>
                <w:numId w:val="0"/>
              </w:numPr>
              <w:jc w:val="center"/>
              <w:rPr>
                <w:b/>
                <w:bCs/>
                <w:color w:val="FFFFFF" w:themeColor="background1"/>
              </w:rPr>
            </w:pPr>
            <w:r w:rsidRPr="004A387B">
              <w:rPr>
                <w:b/>
                <w:bCs/>
                <w:color w:val="FFFFFF" w:themeColor="background1"/>
              </w:rPr>
              <w:t>Ctrl3</w:t>
            </w:r>
          </w:p>
        </w:tc>
        <w:tc>
          <w:tcPr>
            <w:tcW w:w="719" w:type="dxa"/>
            <w:shd w:val="clear" w:color="auto" w:fill="7F7F7F" w:themeFill="text1" w:themeFillTint="80"/>
          </w:tcPr>
          <w:p w14:paraId="6E67B0C6" w14:textId="60B43E25" w:rsidR="002871E2" w:rsidRPr="004A387B" w:rsidRDefault="002871E2" w:rsidP="002871E2">
            <w:pPr>
              <w:pStyle w:val="ListBullet"/>
              <w:numPr>
                <w:ilvl w:val="0"/>
                <w:numId w:val="0"/>
              </w:numPr>
              <w:jc w:val="center"/>
              <w:rPr>
                <w:b/>
                <w:bCs/>
                <w:color w:val="FFFFFF" w:themeColor="background1"/>
              </w:rPr>
            </w:pPr>
            <w:r w:rsidRPr="004A387B">
              <w:rPr>
                <w:b/>
                <w:bCs/>
                <w:color w:val="FFFFFF" w:themeColor="background1"/>
              </w:rPr>
              <w:t>Ctrl2</w:t>
            </w:r>
          </w:p>
        </w:tc>
        <w:tc>
          <w:tcPr>
            <w:tcW w:w="720" w:type="dxa"/>
            <w:shd w:val="clear" w:color="auto" w:fill="7F7F7F" w:themeFill="text1" w:themeFillTint="80"/>
          </w:tcPr>
          <w:p w14:paraId="1AF5886E" w14:textId="2B02BB38" w:rsidR="002871E2" w:rsidRPr="004A387B" w:rsidRDefault="002871E2" w:rsidP="002871E2">
            <w:pPr>
              <w:pStyle w:val="ListBullet"/>
              <w:numPr>
                <w:ilvl w:val="0"/>
                <w:numId w:val="0"/>
              </w:numPr>
              <w:jc w:val="center"/>
              <w:rPr>
                <w:b/>
                <w:bCs/>
                <w:color w:val="FFFFFF" w:themeColor="background1"/>
              </w:rPr>
            </w:pPr>
            <w:r w:rsidRPr="004A387B">
              <w:rPr>
                <w:b/>
                <w:bCs/>
                <w:color w:val="FFFFFF" w:themeColor="background1"/>
              </w:rPr>
              <w:t>Ctrl1</w:t>
            </w:r>
          </w:p>
        </w:tc>
        <w:tc>
          <w:tcPr>
            <w:tcW w:w="720" w:type="dxa"/>
            <w:shd w:val="clear" w:color="auto" w:fill="7F7F7F" w:themeFill="text1" w:themeFillTint="80"/>
          </w:tcPr>
          <w:p w14:paraId="587F9809" w14:textId="6DAA6C54" w:rsidR="002871E2" w:rsidRPr="004A387B" w:rsidRDefault="002871E2" w:rsidP="002871E2">
            <w:pPr>
              <w:pStyle w:val="ListBullet"/>
              <w:numPr>
                <w:ilvl w:val="0"/>
                <w:numId w:val="0"/>
              </w:numPr>
              <w:jc w:val="center"/>
              <w:rPr>
                <w:b/>
                <w:bCs/>
                <w:color w:val="FFFFFF" w:themeColor="background1"/>
              </w:rPr>
            </w:pPr>
            <w:r w:rsidRPr="004A387B">
              <w:rPr>
                <w:b/>
                <w:bCs/>
                <w:color w:val="FFFFFF" w:themeColor="background1"/>
              </w:rPr>
              <w:t>Ctrl0</w:t>
            </w:r>
          </w:p>
        </w:tc>
        <w:tc>
          <w:tcPr>
            <w:tcW w:w="720" w:type="dxa"/>
            <w:shd w:val="clear" w:color="auto" w:fill="7F7F7F" w:themeFill="text1" w:themeFillTint="80"/>
          </w:tcPr>
          <w:p w14:paraId="31F87453" w14:textId="24863276" w:rsidR="002871E2" w:rsidRPr="004A387B" w:rsidRDefault="002871E2" w:rsidP="002871E2">
            <w:pPr>
              <w:pStyle w:val="ListBullet"/>
              <w:numPr>
                <w:ilvl w:val="0"/>
                <w:numId w:val="0"/>
              </w:numPr>
              <w:jc w:val="center"/>
              <w:rPr>
                <w:b/>
                <w:bCs/>
                <w:color w:val="FFFFFF" w:themeColor="background1"/>
              </w:rPr>
            </w:pPr>
            <w:proofErr w:type="spellStart"/>
            <w:r w:rsidRPr="004A387B">
              <w:rPr>
                <w:b/>
                <w:bCs/>
                <w:color w:val="FFFFFF" w:themeColor="background1"/>
              </w:rPr>
              <w:t>ALU_Src</w:t>
            </w:r>
            <w:proofErr w:type="spellEnd"/>
          </w:p>
        </w:tc>
      </w:tr>
      <w:tr w:rsidR="002871E2" w14:paraId="7B90A0F2" w14:textId="77777777" w:rsidTr="004A387B">
        <w:tc>
          <w:tcPr>
            <w:tcW w:w="719" w:type="dxa"/>
            <w:shd w:val="clear" w:color="auto" w:fill="DFF3EE" w:themeFill="accent3" w:themeFillTint="33"/>
          </w:tcPr>
          <w:p w14:paraId="6AAD3268" w14:textId="521B6DB4" w:rsidR="002871E2" w:rsidRDefault="002871E2" w:rsidP="00CE421F">
            <w:pPr>
              <w:pStyle w:val="ListBullet"/>
              <w:numPr>
                <w:ilvl w:val="0"/>
                <w:numId w:val="0"/>
              </w:numPr>
            </w:pPr>
            <w:r>
              <w:t>AND</w:t>
            </w:r>
          </w:p>
        </w:tc>
        <w:tc>
          <w:tcPr>
            <w:tcW w:w="719" w:type="dxa"/>
            <w:shd w:val="clear" w:color="auto" w:fill="DFF3EE" w:themeFill="accent3" w:themeFillTint="33"/>
          </w:tcPr>
          <w:p w14:paraId="1173BC17" w14:textId="78B750A4" w:rsidR="002871E2" w:rsidRDefault="002871E2" w:rsidP="00CE421F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719" w:type="dxa"/>
            <w:shd w:val="clear" w:color="auto" w:fill="DFF3EE" w:themeFill="accent3" w:themeFillTint="33"/>
          </w:tcPr>
          <w:p w14:paraId="20037EF2" w14:textId="2B9DA2CF" w:rsidR="002871E2" w:rsidRDefault="002871E2" w:rsidP="00CE421F">
            <w:pPr>
              <w:pStyle w:val="ListBullet"/>
              <w:numPr>
                <w:ilvl w:val="0"/>
                <w:numId w:val="0"/>
              </w:numPr>
            </w:pPr>
            <w:r>
              <w:t>1</w:t>
            </w:r>
          </w:p>
        </w:tc>
        <w:tc>
          <w:tcPr>
            <w:tcW w:w="719" w:type="dxa"/>
            <w:shd w:val="clear" w:color="auto" w:fill="DFF3EE" w:themeFill="accent3" w:themeFillTint="33"/>
          </w:tcPr>
          <w:p w14:paraId="4129D36B" w14:textId="597BA328" w:rsidR="002871E2" w:rsidRDefault="002871E2" w:rsidP="00CE421F">
            <w:pPr>
              <w:pStyle w:val="ListBullet"/>
              <w:numPr>
                <w:ilvl w:val="0"/>
                <w:numId w:val="0"/>
              </w:numPr>
            </w:pPr>
            <w:r>
              <w:t>1</w:t>
            </w:r>
          </w:p>
        </w:tc>
        <w:tc>
          <w:tcPr>
            <w:tcW w:w="719" w:type="dxa"/>
            <w:shd w:val="clear" w:color="auto" w:fill="DFF3EE" w:themeFill="accent3" w:themeFillTint="33"/>
          </w:tcPr>
          <w:p w14:paraId="7CA090FA" w14:textId="772F2C11" w:rsidR="002871E2" w:rsidRDefault="002871E2" w:rsidP="00CE421F">
            <w:pPr>
              <w:pStyle w:val="ListBullet"/>
              <w:numPr>
                <w:ilvl w:val="0"/>
                <w:numId w:val="0"/>
              </w:numPr>
            </w:pPr>
            <w:r>
              <w:t>1</w:t>
            </w:r>
          </w:p>
        </w:tc>
        <w:tc>
          <w:tcPr>
            <w:tcW w:w="719" w:type="dxa"/>
            <w:shd w:val="clear" w:color="auto" w:fill="DFF3EE" w:themeFill="accent3" w:themeFillTint="33"/>
          </w:tcPr>
          <w:p w14:paraId="36E6B03F" w14:textId="67BA6FA6" w:rsidR="002871E2" w:rsidRDefault="002871E2" w:rsidP="00CE421F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719" w:type="dxa"/>
            <w:shd w:val="clear" w:color="auto" w:fill="DFF3EE" w:themeFill="accent3" w:themeFillTint="33"/>
          </w:tcPr>
          <w:p w14:paraId="4B042A3E" w14:textId="765A2DA9" w:rsidR="002871E2" w:rsidRDefault="002871E2" w:rsidP="00CE421F">
            <w:pPr>
              <w:pStyle w:val="ListBullet"/>
              <w:numPr>
                <w:ilvl w:val="0"/>
                <w:numId w:val="0"/>
              </w:numPr>
            </w:pPr>
            <w:r>
              <w:t>1</w:t>
            </w:r>
          </w:p>
        </w:tc>
        <w:tc>
          <w:tcPr>
            <w:tcW w:w="719" w:type="dxa"/>
            <w:shd w:val="clear" w:color="auto" w:fill="DFF3EE" w:themeFill="accent3" w:themeFillTint="33"/>
          </w:tcPr>
          <w:p w14:paraId="79D55FB1" w14:textId="7C969DFC" w:rsidR="002871E2" w:rsidRDefault="002871E2" w:rsidP="00CE421F">
            <w:pPr>
              <w:pStyle w:val="ListBullet"/>
              <w:numPr>
                <w:ilvl w:val="0"/>
                <w:numId w:val="0"/>
              </w:numPr>
            </w:pPr>
            <w:r>
              <w:t>1</w:t>
            </w:r>
          </w:p>
        </w:tc>
        <w:tc>
          <w:tcPr>
            <w:tcW w:w="719" w:type="dxa"/>
            <w:shd w:val="clear" w:color="auto" w:fill="CED7A6" w:themeFill="background2" w:themeFillShade="E6"/>
          </w:tcPr>
          <w:p w14:paraId="09C4FAF8" w14:textId="3937B479" w:rsidR="002871E2" w:rsidRDefault="002871E2" w:rsidP="00CE421F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719" w:type="dxa"/>
            <w:shd w:val="clear" w:color="auto" w:fill="CED7A6" w:themeFill="background2" w:themeFillShade="E6"/>
          </w:tcPr>
          <w:p w14:paraId="64DCC4B3" w14:textId="29135D66" w:rsidR="002871E2" w:rsidRDefault="002871E2" w:rsidP="00CE421F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720" w:type="dxa"/>
            <w:shd w:val="clear" w:color="auto" w:fill="CED7A6" w:themeFill="background2" w:themeFillShade="E6"/>
          </w:tcPr>
          <w:p w14:paraId="0472E13F" w14:textId="66F2EAEB" w:rsidR="002871E2" w:rsidRDefault="002871E2" w:rsidP="00CE421F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720" w:type="dxa"/>
            <w:shd w:val="clear" w:color="auto" w:fill="CED7A6" w:themeFill="background2" w:themeFillShade="E6"/>
          </w:tcPr>
          <w:p w14:paraId="4637D5AC" w14:textId="102B238C" w:rsidR="002871E2" w:rsidRDefault="002871E2" w:rsidP="00CE421F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720" w:type="dxa"/>
            <w:shd w:val="clear" w:color="auto" w:fill="CED7A6" w:themeFill="background2" w:themeFillShade="E6"/>
          </w:tcPr>
          <w:p w14:paraId="670D12A1" w14:textId="61FF7418" w:rsidR="002871E2" w:rsidRDefault="002871E2" w:rsidP="00CE421F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</w:tr>
      <w:tr w:rsidR="002871E2" w14:paraId="4DCBDCB9" w14:textId="77777777" w:rsidTr="004A387B">
        <w:tc>
          <w:tcPr>
            <w:tcW w:w="719" w:type="dxa"/>
            <w:shd w:val="clear" w:color="auto" w:fill="DFF3EE" w:themeFill="accent3" w:themeFillTint="33"/>
          </w:tcPr>
          <w:p w14:paraId="767B6AC8" w14:textId="74C00E4A" w:rsidR="002871E2" w:rsidRDefault="002871E2" w:rsidP="00CE421F">
            <w:pPr>
              <w:pStyle w:val="ListBullet"/>
              <w:numPr>
                <w:ilvl w:val="0"/>
                <w:numId w:val="0"/>
              </w:numPr>
            </w:pPr>
            <w:r>
              <w:t>OR</w:t>
            </w:r>
          </w:p>
        </w:tc>
        <w:tc>
          <w:tcPr>
            <w:tcW w:w="719" w:type="dxa"/>
            <w:shd w:val="clear" w:color="auto" w:fill="DFF3EE" w:themeFill="accent3" w:themeFillTint="33"/>
          </w:tcPr>
          <w:p w14:paraId="77BC790F" w14:textId="0E48AAB8" w:rsidR="002871E2" w:rsidRDefault="002871E2" w:rsidP="00CE421F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719" w:type="dxa"/>
            <w:shd w:val="clear" w:color="auto" w:fill="DFF3EE" w:themeFill="accent3" w:themeFillTint="33"/>
          </w:tcPr>
          <w:p w14:paraId="147D1EC7" w14:textId="234DCB11" w:rsidR="002871E2" w:rsidRDefault="002871E2" w:rsidP="00CE421F">
            <w:pPr>
              <w:pStyle w:val="ListBullet"/>
              <w:numPr>
                <w:ilvl w:val="0"/>
                <w:numId w:val="0"/>
              </w:numPr>
            </w:pPr>
            <w:r>
              <w:t>1</w:t>
            </w:r>
          </w:p>
        </w:tc>
        <w:tc>
          <w:tcPr>
            <w:tcW w:w="719" w:type="dxa"/>
            <w:shd w:val="clear" w:color="auto" w:fill="DFF3EE" w:themeFill="accent3" w:themeFillTint="33"/>
          </w:tcPr>
          <w:p w14:paraId="1F12622E" w14:textId="7A740731" w:rsidR="002871E2" w:rsidRDefault="002871E2" w:rsidP="00CE421F">
            <w:pPr>
              <w:pStyle w:val="ListBullet"/>
              <w:numPr>
                <w:ilvl w:val="0"/>
                <w:numId w:val="0"/>
              </w:numPr>
            </w:pPr>
            <w:r>
              <w:t>1</w:t>
            </w:r>
          </w:p>
        </w:tc>
        <w:tc>
          <w:tcPr>
            <w:tcW w:w="719" w:type="dxa"/>
            <w:shd w:val="clear" w:color="auto" w:fill="DFF3EE" w:themeFill="accent3" w:themeFillTint="33"/>
          </w:tcPr>
          <w:p w14:paraId="1F4D46CB" w14:textId="5044CF99" w:rsidR="002871E2" w:rsidRDefault="002871E2" w:rsidP="00CE421F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719" w:type="dxa"/>
            <w:shd w:val="clear" w:color="auto" w:fill="DFF3EE" w:themeFill="accent3" w:themeFillTint="33"/>
          </w:tcPr>
          <w:p w14:paraId="72A1A98B" w14:textId="40DBBE6C" w:rsidR="002871E2" w:rsidRDefault="00420F9C" w:rsidP="00CE421F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719" w:type="dxa"/>
            <w:shd w:val="clear" w:color="auto" w:fill="DFF3EE" w:themeFill="accent3" w:themeFillTint="33"/>
          </w:tcPr>
          <w:p w14:paraId="3EF2247E" w14:textId="4924FE4A" w:rsidR="002871E2" w:rsidRDefault="00420F9C" w:rsidP="00CE421F">
            <w:pPr>
              <w:pStyle w:val="ListBullet"/>
              <w:numPr>
                <w:ilvl w:val="0"/>
                <w:numId w:val="0"/>
              </w:numPr>
            </w:pPr>
            <w:r>
              <w:t>1</w:t>
            </w:r>
          </w:p>
        </w:tc>
        <w:tc>
          <w:tcPr>
            <w:tcW w:w="719" w:type="dxa"/>
            <w:shd w:val="clear" w:color="auto" w:fill="DFF3EE" w:themeFill="accent3" w:themeFillTint="33"/>
          </w:tcPr>
          <w:p w14:paraId="6A6EDE4C" w14:textId="2590318E" w:rsidR="002871E2" w:rsidRDefault="00420F9C" w:rsidP="00CE421F">
            <w:pPr>
              <w:pStyle w:val="ListBullet"/>
              <w:numPr>
                <w:ilvl w:val="0"/>
                <w:numId w:val="0"/>
              </w:numPr>
            </w:pPr>
            <w:r>
              <w:t>1</w:t>
            </w:r>
          </w:p>
        </w:tc>
        <w:tc>
          <w:tcPr>
            <w:tcW w:w="719" w:type="dxa"/>
            <w:shd w:val="clear" w:color="auto" w:fill="CED7A6" w:themeFill="background2" w:themeFillShade="E6"/>
          </w:tcPr>
          <w:p w14:paraId="3A52F25C" w14:textId="47C1ED5C" w:rsidR="002871E2" w:rsidRDefault="00420F9C" w:rsidP="00CE421F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719" w:type="dxa"/>
            <w:shd w:val="clear" w:color="auto" w:fill="CED7A6" w:themeFill="background2" w:themeFillShade="E6"/>
          </w:tcPr>
          <w:p w14:paraId="1B288AB7" w14:textId="75BBADDF" w:rsidR="002871E2" w:rsidRDefault="00420F9C" w:rsidP="00CE421F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720" w:type="dxa"/>
            <w:shd w:val="clear" w:color="auto" w:fill="CED7A6" w:themeFill="background2" w:themeFillShade="E6"/>
          </w:tcPr>
          <w:p w14:paraId="7D5E5968" w14:textId="3C0A40D8" w:rsidR="002871E2" w:rsidRDefault="00420F9C" w:rsidP="00CE421F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720" w:type="dxa"/>
            <w:shd w:val="clear" w:color="auto" w:fill="CED7A6" w:themeFill="background2" w:themeFillShade="E6"/>
          </w:tcPr>
          <w:p w14:paraId="2798DD33" w14:textId="7066699F" w:rsidR="002871E2" w:rsidRDefault="00420F9C" w:rsidP="00CE421F">
            <w:pPr>
              <w:pStyle w:val="ListBullet"/>
              <w:numPr>
                <w:ilvl w:val="0"/>
                <w:numId w:val="0"/>
              </w:numPr>
            </w:pPr>
            <w:r>
              <w:t>1</w:t>
            </w:r>
          </w:p>
        </w:tc>
        <w:tc>
          <w:tcPr>
            <w:tcW w:w="720" w:type="dxa"/>
            <w:shd w:val="clear" w:color="auto" w:fill="CED7A6" w:themeFill="background2" w:themeFillShade="E6"/>
          </w:tcPr>
          <w:p w14:paraId="2E6AAF17" w14:textId="2015AC70" w:rsidR="002871E2" w:rsidRDefault="002871E2" w:rsidP="00CE421F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</w:tr>
      <w:tr w:rsidR="002871E2" w14:paraId="17D0547C" w14:textId="77777777" w:rsidTr="004A387B">
        <w:tc>
          <w:tcPr>
            <w:tcW w:w="719" w:type="dxa"/>
            <w:shd w:val="clear" w:color="auto" w:fill="DFF3EE" w:themeFill="accent3" w:themeFillTint="33"/>
          </w:tcPr>
          <w:p w14:paraId="20DF771B" w14:textId="47990314" w:rsidR="002871E2" w:rsidRDefault="002871E2" w:rsidP="00CE421F">
            <w:pPr>
              <w:pStyle w:val="ListBullet"/>
              <w:numPr>
                <w:ilvl w:val="0"/>
                <w:numId w:val="0"/>
              </w:numPr>
            </w:pPr>
            <w:r>
              <w:t>XOR</w:t>
            </w:r>
          </w:p>
        </w:tc>
        <w:tc>
          <w:tcPr>
            <w:tcW w:w="719" w:type="dxa"/>
            <w:shd w:val="clear" w:color="auto" w:fill="DFF3EE" w:themeFill="accent3" w:themeFillTint="33"/>
          </w:tcPr>
          <w:p w14:paraId="37E90EBE" w14:textId="14CA0493" w:rsidR="002871E2" w:rsidRDefault="002871E2" w:rsidP="00CE421F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719" w:type="dxa"/>
            <w:shd w:val="clear" w:color="auto" w:fill="DFF3EE" w:themeFill="accent3" w:themeFillTint="33"/>
          </w:tcPr>
          <w:p w14:paraId="02E750E4" w14:textId="7ADCF087" w:rsidR="002871E2" w:rsidRDefault="002871E2" w:rsidP="00CE421F">
            <w:pPr>
              <w:pStyle w:val="ListBullet"/>
              <w:numPr>
                <w:ilvl w:val="0"/>
                <w:numId w:val="0"/>
              </w:numPr>
            </w:pPr>
            <w:r>
              <w:t>1</w:t>
            </w:r>
          </w:p>
        </w:tc>
        <w:tc>
          <w:tcPr>
            <w:tcW w:w="719" w:type="dxa"/>
            <w:shd w:val="clear" w:color="auto" w:fill="DFF3EE" w:themeFill="accent3" w:themeFillTint="33"/>
          </w:tcPr>
          <w:p w14:paraId="7F16E156" w14:textId="090463FB" w:rsidR="002871E2" w:rsidRDefault="002871E2" w:rsidP="00CE421F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719" w:type="dxa"/>
            <w:shd w:val="clear" w:color="auto" w:fill="DFF3EE" w:themeFill="accent3" w:themeFillTint="33"/>
          </w:tcPr>
          <w:p w14:paraId="2BCFAE63" w14:textId="087C4E42" w:rsidR="002871E2" w:rsidRDefault="002871E2" w:rsidP="00CE421F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719" w:type="dxa"/>
            <w:shd w:val="clear" w:color="auto" w:fill="DFF3EE" w:themeFill="accent3" w:themeFillTint="33"/>
          </w:tcPr>
          <w:p w14:paraId="5961C608" w14:textId="27C9CF8E" w:rsidR="002871E2" w:rsidRDefault="00420F9C" w:rsidP="00CE421F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719" w:type="dxa"/>
            <w:shd w:val="clear" w:color="auto" w:fill="DFF3EE" w:themeFill="accent3" w:themeFillTint="33"/>
          </w:tcPr>
          <w:p w14:paraId="16F71858" w14:textId="042C528E" w:rsidR="002871E2" w:rsidRDefault="00420F9C" w:rsidP="00CE421F">
            <w:pPr>
              <w:pStyle w:val="ListBullet"/>
              <w:numPr>
                <w:ilvl w:val="0"/>
                <w:numId w:val="0"/>
              </w:numPr>
            </w:pPr>
            <w:r>
              <w:t>1</w:t>
            </w:r>
          </w:p>
        </w:tc>
        <w:tc>
          <w:tcPr>
            <w:tcW w:w="719" w:type="dxa"/>
            <w:shd w:val="clear" w:color="auto" w:fill="DFF3EE" w:themeFill="accent3" w:themeFillTint="33"/>
          </w:tcPr>
          <w:p w14:paraId="206DAFFA" w14:textId="3367CE81" w:rsidR="002871E2" w:rsidRDefault="00420F9C" w:rsidP="00CE421F">
            <w:pPr>
              <w:pStyle w:val="ListBullet"/>
              <w:numPr>
                <w:ilvl w:val="0"/>
                <w:numId w:val="0"/>
              </w:numPr>
            </w:pPr>
            <w:r>
              <w:t>1</w:t>
            </w:r>
          </w:p>
        </w:tc>
        <w:tc>
          <w:tcPr>
            <w:tcW w:w="719" w:type="dxa"/>
            <w:shd w:val="clear" w:color="auto" w:fill="CED7A6" w:themeFill="background2" w:themeFillShade="E6"/>
          </w:tcPr>
          <w:p w14:paraId="2B04D2A7" w14:textId="23EED9B9" w:rsidR="002871E2" w:rsidRDefault="00420F9C" w:rsidP="00CE421F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719" w:type="dxa"/>
            <w:shd w:val="clear" w:color="auto" w:fill="CED7A6" w:themeFill="background2" w:themeFillShade="E6"/>
          </w:tcPr>
          <w:p w14:paraId="7312196C" w14:textId="1D23437C" w:rsidR="002871E2" w:rsidRDefault="00420F9C" w:rsidP="00CE421F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720" w:type="dxa"/>
            <w:shd w:val="clear" w:color="auto" w:fill="CED7A6" w:themeFill="background2" w:themeFillShade="E6"/>
          </w:tcPr>
          <w:p w14:paraId="18662C63" w14:textId="6CE0A524" w:rsidR="002871E2" w:rsidRDefault="00420F9C" w:rsidP="00CE421F">
            <w:pPr>
              <w:pStyle w:val="ListBullet"/>
              <w:numPr>
                <w:ilvl w:val="0"/>
                <w:numId w:val="0"/>
              </w:numPr>
            </w:pPr>
            <w:r>
              <w:t>1</w:t>
            </w:r>
          </w:p>
        </w:tc>
        <w:tc>
          <w:tcPr>
            <w:tcW w:w="720" w:type="dxa"/>
            <w:shd w:val="clear" w:color="auto" w:fill="CED7A6" w:themeFill="background2" w:themeFillShade="E6"/>
          </w:tcPr>
          <w:p w14:paraId="22C19806" w14:textId="012C3FA8" w:rsidR="002871E2" w:rsidRDefault="00420F9C" w:rsidP="00CE421F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720" w:type="dxa"/>
            <w:shd w:val="clear" w:color="auto" w:fill="CED7A6" w:themeFill="background2" w:themeFillShade="E6"/>
          </w:tcPr>
          <w:p w14:paraId="77F1F1A6" w14:textId="7A8517DB" w:rsidR="002871E2" w:rsidRDefault="002871E2" w:rsidP="00CE421F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</w:tr>
      <w:tr w:rsidR="002871E2" w14:paraId="25DFB7DC" w14:textId="77777777" w:rsidTr="004A387B">
        <w:tc>
          <w:tcPr>
            <w:tcW w:w="719" w:type="dxa"/>
            <w:shd w:val="clear" w:color="auto" w:fill="DFF3EE" w:themeFill="accent3" w:themeFillTint="33"/>
          </w:tcPr>
          <w:p w14:paraId="2E45D12B" w14:textId="01207A22" w:rsidR="002871E2" w:rsidRDefault="002871E2" w:rsidP="00CE421F">
            <w:pPr>
              <w:pStyle w:val="ListBullet"/>
              <w:numPr>
                <w:ilvl w:val="0"/>
                <w:numId w:val="0"/>
              </w:numPr>
            </w:pPr>
            <w:r>
              <w:t>ADD</w:t>
            </w:r>
          </w:p>
        </w:tc>
        <w:tc>
          <w:tcPr>
            <w:tcW w:w="719" w:type="dxa"/>
            <w:shd w:val="clear" w:color="auto" w:fill="DFF3EE" w:themeFill="accent3" w:themeFillTint="33"/>
          </w:tcPr>
          <w:p w14:paraId="47763A55" w14:textId="251E49EE" w:rsidR="002871E2" w:rsidRDefault="002871E2" w:rsidP="00CE421F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719" w:type="dxa"/>
            <w:shd w:val="clear" w:color="auto" w:fill="DFF3EE" w:themeFill="accent3" w:themeFillTint="33"/>
          </w:tcPr>
          <w:p w14:paraId="1DA8B54F" w14:textId="23D2E4B0" w:rsidR="002871E2" w:rsidRDefault="002871E2" w:rsidP="00CE421F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719" w:type="dxa"/>
            <w:shd w:val="clear" w:color="auto" w:fill="DFF3EE" w:themeFill="accent3" w:themeFillTint="33"/>
          </w:tcPr>
          <w:p w14:paraId="6C4056C9" w14:textId="6C9BFBF1" w:rsidR="002871E2" w:rsidRDefault="002871E2" w:rsidP="00CE421F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719" w:type="dxa"/>
            <w:shd w:val="clear" w:color="auto" w:fill="DFF3EE" w:themeFill="accent3" w:themeFillTint="33"/>
          </w:tcPr>
          <w:p w14:paraId="7B4E5AF8" w14:textId="371D3BBF" w:rsidR="002871E2" w:rsidRDefault="002871E2" w:rsidP="00CE421F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719" w:type="dxa"/>
            <w:shd w:val="clear" w:color="auto" w:fill="DFF3EE" w:themeFill="accent3" w:themeFillTint="33"/>
          </w:tcPr>
          <w:p w14:paraId="0804E956" w14:textId="3069F831" w:rsidR="002871E2" w:rsidRDefault="00420F9C" w:rsidP="00CE421F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719" w:type="dxa"/>
            <w:shd w:val="clear" w:color="auto" w:fill="DFF3EE" w:themeFill="accent3" w:themeFillTint="33"/>
          </w:tcPr>
          <w:p w14:paraId="3F784ADB" w14:textId="6C6334A8" w:rsidR="002871E2" w:rsidRDefault="00420F9C" w:rsidP="00CE421F">
            <w:pPr>
              <w:pStyle w:val="ListBullet"/>
              <w:numPr>
                <w:ilvl w:val="0"/>
                <w:numId w:val="0"/>
              </w:numPr>
            </w:pPr>
            <w:r>
              <w:t>1</w:t>
            </w:r>
          </w:p>
        </w:tc>
        <w:tc>
          <w:tcPr>
            <w:tcW w:w="719" w:type="dxa"/>
            <w:shd w:val="clear" w:color="auto" w:fill="DFF3EE" w:themeFill="accent3" w:themeFillTint="33"/>
          </w:tcPr>
          <w:p w14:paraId="04DC7965" w14:textId="34E80E76" w:rsidR="002871E2" w:rsidRDefault="00420F9C" w:rsidP="00CE421F">
            <w:pPr>
              <w:pStyle w:val="ListBullet"/>
              <w:numPr>
                <w:ilvl w:val="0"/>
                <w:numId w:val="0"/>
              </w:numPr>
            </w:pPr>
            <w:r>
              <w:t>1</w:t>
            </w:r>
          </w:p>
        </w:tc>
        <w:tc>
          <w:tcPr>
            <w:tcW w:w="719" w:type="dxa"/>
            <w:shd w:val="clear" w:color="auto" w:fill="CED7A6" w:themeFill="background2" w:themeFillShade="E6"/>
          </w:tcPr>
          <w:p w14:paraId="1929D642" w14:textId="1992C0F6" w:rsidR="002871E2" w:rsidRDefault="00420F9C" w:rsidP="00CE421F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719" w:type="dxa"/>
            <w:shd w:val="clear" w:color="auto" w:fill="CED7A6" w:themeFill="background2" w:themeFillShade="E6"/>
          </w:tcPr>
          <w:p w14:paraId="750D6F26" w14:textId="2E01684C" w:rsidR="002871E2" w:rsidRDefault="00420F9C" w:rsidP="00CE421F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720" w:type="dxa"/>
            <w:shd w:val="clear" w:color="auto" w:fill="CED7A6" w:themeFill="background2" w:themeFillShade="E6"/>
          </w:tcPr>
          <w:p w14:paraId="1F6E0875" w14:textId="070B032B" w:rsidR="002871E2" w:rsidRDefault="00420F9C" w:rsidP="00CE421F">
            <w:pPr>
              <w:pStyle w:val="ListBullet"/>
              <w:numPr>
                <w:ilvl w:val="0"/>
                <w:numId w:val="0"/>
              </w:numPr>
            </w:pPr>
            <w:r>
              <w:t>1</w:t>
            </w:r>
          </w:p>
        </w:tc>
        <w:tc>
          <w:tcPr>
            <w:tcW w:w="720" w:type="dxa"/>
            <w:shd w:val="clear" w:color="auto" w:fill="CED7A6" w:themeFill="background2" w:themeFillShade="E6"/>
          </w:tcPr>
          <w:p w14:paraId="5B472986" w14:textId="4C853265" w:rsidR="002871E2" w:rsidRDefault="00420F9C" w:rsidP="00CE421F">
            <w:pPr>
              <w:pStyle w:val="ListBullet"/>
              <w:numPr>
                <w:ilvl w:val="0"/>
                <w:numId w:val="0"/>
              </w:numPr>
            </w:pPr>
            <w:r>
              <w:t>1</w:t>
            </w:r>
          </w:p>
        </w:tc>
        <w:tc>
          <w:tcPr>
            <w:tcW w:w="720" w:type="dxa"/>
            <w:shd w:val="clear" w:color="auto" w:fill="CED7A6" w:themeFill="background2" w:themeFillShade="E6"/>
          </w:tcPr>
          <w:p w14:paraId="5410DC49" w14:textId="5EF11E39" w:rsidR="002871E2" w:rsidRDefault="002871E2" w:rsidP="00CE421F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</w:tr>
      <w:tr w:rsidR="002871E2" w14:paraId="4BF736E2" w14:textId="77777777" w:rsidTr="004A387B">
        <w:tc>
          <w:tcPr>
            <w:tcW w:w="719" w:type="dxa"/>
            <w:shd w:val="clear" w:color="auto" w:fill="DFF3EE" w:themeFill="accent3" w:themeFillTint="33"/>
          </w:tcPr>
          <w:p w14:paraId="129D3683" w14:textId="3AE25810" w:rsidR="002871E2" w:rsidRDefault="002871E2" w:rsidP="00CE421F">
            <w:pPr>
              <w:pStyle w:val="ListBullet"/>
              <w:numPr>
                <w:ilvl w:val="0"/>
                <w:numId w:val="0"/>
              </w:numPr>
            </w:pPr>
            <w:r>
              <w:t>SUB</w:t>
            </w:r>
          </w:p>
        </w:tc>
        <w:tc>
          <w:tcPr>
            <w:tcW w:w="719" w:type="dxa"/>
            <w:shd w:val="clear" w:color="auto" w:fill="DFF3EE" w:themeFill="accent3" w:themeFillTint="33"/>
          </w:tcPr>
          <w:p w14:paraId="3440ECEC" w14:textId="062F4D52" w:rsidR="002871E2" w:rsidRDefault="00413B15" w:rsidP="00CE421F">
            <w:pPr>
              <w:pStyle w:val="ListBullet"/>
              <w:numPr>
                <w:ilvl w:val="0"/>
                <w:numId w:val="0"/>
              </w:numPr>
            </w:pPr>
            <w:r>
              <w:t>1</w:t>
            </w:r>
          </w:p>
        </w:tc>
        <w:tc>
          <w:tcPr>
            <w:tcW w:w="719" w:type="dxa"/>
            <w:shd w:val="clear" w:color="auto" w:fill="DFF3EE" w:themeFill="accent3" w:themeFillTint="33"/>
          </w:tcPr>
          <w:p w14:paraId="39CDEF74" w14:textId="114E187E" w:rsidR="002871E2" w:rsidRDefault="00420F9C" w:rsidP="00CE421F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719" w:type="dxa"/>
            <w:shd w:val="clear" w:color="auto" w:fill="DFF3EE" w:themeFill="accent3" w:themeFillTint="33"/>
          </w:tcPr>
          <w:p w14:paraId="2C680730" w14:textId="7C0E5616" w:rsidR="002871E2" w:rsidRDefault="00420F9C" w:rsidP="00CE421F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719" w:type="dxa"/>
            <w:shd w:val="clear" w:color="auto" w:fill="DFF3EE" w:themeFill="accent3" w:themeFillTint="33"/>
          </w:tcPr>
          <w:p w14:paraId="2DE8924F" w14:textId="4D0992A9" w:rsidR="002871E2" w:rsidRDefault="00420F9C" w:rsidP="00CE421F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719" w:type="dxa"/>
            <w:shd w:val="clear" w:color="auto" w:fill="DFF3EE" w:themeFill="accent3" w:themeFillTint="33"/>
          </w:tcPr>
          <w:p w14:paraId="4E419A52" w14:textId="457FA167" w:rsidR="002871E2" w:rsidRDefault="00420F9C" w:rsidP="00CE421F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719" w:type="dxa"/>
            <w:shd w:val="clear" w:color="auto" w:fill="DFF3EE" w:themeFill="accent3" w:themeFillTint="33"/>
          </w:tcPr>
          <w:p w14:paraId="45CA096A" w14:textId="4C5FD2C5" w:rsidR="002871E2" w:rsidRDefault="00420F9C" w:rsidP="00CE421F">
            <w:pPr>
              <w:pStyle w:val="ListBullet"/>
              <w:numPr>
                <w:ilvl w:val="0"/>
                <w:numId w:val="0"/>
              </w:numPr>
            </w:pPr>
            <w:r>
              <w:t>1</w:t>
            </w:r>
          </w:p>
        </w:tc>
        <w:tc>
          <w:tcPr>
            <w:tcW w:w="719" w:type="dxa"/>
            <w:shd w:val="clear" w:color="auto" w:fill="DFF3EE" w:themeFill="accent3" w:themeFillTint="33"/>
          </w:tcPr>
          <w:p w14:paraId="72D8083D" w14:textId="1325AE0E" w:rsidR="002871E2" w:rsidRDefault="00420F9C" w:rsidP="00CE421F">
            <w:pPr>
              <w:pStyle w:val="ListBullet"/>
              <w:numPr>
                <w:ilvl w:val="0"/>
                <w:numId w:val="0"/>
              </w:numPr>
            </w:pPr>
            <w:r>
              <w:t>1</w:t>
            </w:r>
          </w:p>
        </w:tc>
        <w:tc>
          <w:tcPr>
            <w:tcW w:w="719" w:type="dxa"/>
            <w:shd w:val="clear" w:color="auto" w:fill="CED7A6" w:themeFill="background2" w:themeFillShade="E6"/>
          </w:tcPr>
          <w:p w14:paraId="64C0F91B" w14:textId="2CEB1D81" w:rsidR="002871E2" w:rsidRDefault="00420F9C" w:rsidP="00CE421F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719" w:type="dxa"/>
            <w:shd w:val="clear" w:color="auto" w:fill="CED7A6" w:themeFill="background2" w:themeFillShade="E6"/>
          </w:tcPr>
          <w:p w14:paraId="5A215ED8" w14:textId="52D7A0B3" w:rsidR="002871E2" w:rsidRDefault="00420F9C" w:rsidP="00CE421F">
            <w:pPr>
              <w:pStyle w:val="ListBullet"/>
              <w:numPr>
                <w:ilvl w:val="0"/>
                <w:numId w:val="0"/>
              </w:numPr>
            </w:pPr>
            <w:r>
              <w:t>1</w:t>
            </w:r>
          </w:p>
        </w:tc>
        <w:tc>
          <w:tcPr>
            <w:tcW w:w="720" w:type="dxa"/>
            <w:shd w:val="clear" w:color="auto" w:fill="CED7A6" w:themeFill="background2" w:themeFillShade="E6"/>
          </w:tcPr>
          <w:p w14:paraId="4D405CBC" w14:textId="353CCDC4" w:rsidR="002871E2" w:rsidRDefault="00420F9C" w:rsidP="00CE421F">
            <w:pPr>
              <w:pStyle w:val="ListBullet"/>
              <w:numPr>
                <w:ilvl w:val="0"/>
                <w:numId w:val="0"/>
              </w:numPr>
            </w:pPr>
            <w:r>
              <w:t>1</w:t>
            </w:r>
          </w:p>
        </w:tc>
        <w:tc>
          <w:tcPr>
            <w:tcW w:w="720" w:type="dxa"/>
            <w:shd w:val="clear" w:color="auto" w:fill="CED7A6" w:themeFill="background2" w:themeFillShade="E6"/>
          </w:tcPr>
          <w:p w14:paraId="39327116" w14:textId="78AEB0C4" w:rsidR="002871E2" w:rsidRDefault="00420F9C" w:rsidP="00CE421F">
            <w:pPr>
              <w:pStyle w:val="ListBullet"/>
              <w:numPr>
                <w:ilvl w:val="0"/>
                <w:numId w:val="0"/>
              </w:numPr>
            </w:pPr>
            <w:r>
              <w:t>1</w:t>
            </w:r>
          </w:p>
        </w:tc>
        <w:tc>
          <w:tcPr>
            <w:tcW w:w="720" w:type="dxa"/>
            <w:shd w:val="clear" w:color="auto" w:fill="CED7A6" w:themeFill="background2" w:themeFillShade="E6"/>
          </w:tcPr>
          <w:p w14:paraId="5F293C32" w14:textId="63215FAD" w:rsidR="002871E2" w:rsidRDefault="002871E2" w:rsidP="00CE421F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</w:tr>
      <w:tr w:rsidR="002871E2" w14:paraId="54C68C0A" w14:textId="77777777" w:rsidTr="004A387B">
        <w:tc>
          <w:tcPr>
            <w:tcW w:w="719" w:type="dxa"/>
            <w:shd w:val="clear" w:color="auto" w:fill="F0C3D5" w:themeFill="accent1" w:themeFillTint="33"/>
          </w:tcPr>
          <w:p w14:paraId="66016B71" w14:textId="7C44075A" w:rsidR="002871E2" w:rsidRDefault="002871E2" w:rsidP="00CE421F">
            <w:pPr>
              <w:pStyle w:val="ListBullet"/>
              <w:numPr>
                <w:ilvl w:val="0"/>
                <w:numId w:val="0"/>
              </w:numPr>
            </w:pPr>
            <w:r>
              <w:t>ANDI</w:t>
            </w:r>
          </w:p>
        </w:tc>
        <w:tc>
          <w:tcPr>
            <w:tcW w:w="719" w:type="dxa"/>
            <w:shd w:val="clear" w:color="auto" w:fill="F0C3D5" w:themeFill="accent1" w:themeFillTint="33"/>
          </w:tcPr>
          <w:p w14:paraId="5F83CB1B" w14:textId="113A44F8" w:rsidR="002871E2" w:rsidRDefault="002871E2" w:rsidP="00CE421F">
            <w:pPr>
              <w:pStyle w:val="ListBullet"/>
              <w:numPr>
                <w:ilvl w:val="0"/>
                <w:numId w:val="0"/>
              </w:numPr>
            </w:pPr>
            <w:r>
              <w:t>X</w:t>
            </w:r>
          </w:p>
        </w:tc>
        <w:tc>
          <w:tcPr>
            <w:tcW w:w="719" w:type="dxa"/>
            <w:shd w:val="clear" w:color="auto" w:fill="F0C3D5" w:themeFill="accent1" w:themeFillTint="33"/>
          </w:tcPr>
          <w:p w14:paraId="5E13AAB7" w14:textId="034C433A" w:rsidR="002871E2" w:rsidRDefault="00420F9C" w:rsidP="00CE421F">
            <w:pPr>
              <w:pStyle w:val="ListBullet"/>
              <w:numPr>
                <w:ilvl w:val="0"/>
                <w:numId w:val="0"/>
              </w:numPr>
            </w:pPr>
            <w:r>
              <w:t>1</w:t>
            </w:r>
          </w:p>
        </w:tc>
        <w:tc>
          <w:tcPr>
            <w:tcW w:w="719" w:type="dxa"/>
            <w:shd w:val="clear" w:color="auto" w:fill="F0C3D5" w:themeFill="accent1" w:themeFillTint="33"/>
          </w:tcPr>
          <w:p w14:paraId="33891B81" w14:textId="1FBBB5C7" w:rsidR="002871E2" w:rsidRDefault="00420F9C" w:rsidP="00CE421F">
            <w:pPr>
              <w:pStyle w:val="ListBullet"/>
              <w:numPr>
                <w:ilvl w:val="0"/>
                <w:numId w:val="0"/>
              </w:numPr>
            </w:pPr>
            <w:r>
              <w:t>1</w:t>
            </w:r>
          </w:p>
        </w:tc>
        <w:tc>
          <w:tcPr>
            <w:tcW w:w="719" w:type="dxa"/>
            <w:shd w:val="clear" w:color="auto" w:fill="F0C3D5" w:themeFill="accent1" w:themeFillTint="33"/>
          </w:tcPr>
          <w:p w14:paraId="2DF0E25B" w14:textId="7F39657D" w:rsidR="002871E2" w:rsidRDefault="00420F9C" w:rsidP="00CE421F">
            <w:pPr>
              <w:pStyle w:val="ListBullet"/>
              <w:numPr>
                <w:ilvl w:val="0"/>
                <w:numId w:val="0"/>
              </w:numPr>
            </w:pPr>
            <w:r>
              <w:t>1</w:t>
            </w:r>
          </w:p>
        </w:tc>
        <w:tc>
          <w:tcPr>
            <w:tcW w:w="719" w:type="dxa"/>
            <w:shd w:val="clear" w:color="auto" w:fill="F0C3D5" w:themeFill="accent1" w:themeFillTint="33"/>
          </w:tcPr>
          <w:p w14:paraId="0D288345" w14:textId="27930470" w:rsidR="002871E2" w:rsidRDefault="00420F9C" w:rsidP="00CE421F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719" w:type="dxa"/>
            <w:shd w:val="clear" w:color="auto" w:fill="F0C3D5" w:themeFill="accent1" w:themeFillTint="33"/>
          </w:tcPr>
          <w:p w14:paraId="6640A91C" w14:textId="4E1DFCC0" w:rsidR="002871E2" w:rsidRDefault="00420F9C" w:rsidP="00CE421F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719" w:type="dxa"/>
            <w:shd w:val="clear" w:color="auto" w:fill="F0C3D5" w:themeFill="accent1" w:themeFillTint="33"/>
          </w:tcPr>
          <w:p w14:paraId="59A4761B" w14:textId="6F763733" w:rsidR="002871E2" w:rsidRDefault="00420F9C" w:rsidP="00CE421F">
            <w:pPr>
              <w:pStyle w:val="ListBullet"/>
              <w:numPr>
                <w:ilvl w:val="0"/>
                <w:numId w:val="0"/>
              </w:numPr>
            </w:pPr>
            <w:r>
              <w:t>1</w:t>
            </w:r>
          </w:p>
        </w:tc>
        <w:tc>
          <w:tcPr>
            <w:tcW w:w="719" w:type="dxa"/>
            <w:shd w:val="clear" w:color="auto" w:fill="CED7A6" w:themeFill="background2" w:themeFillShade="E6"/>
          </w:tcPr>
          <w:p w14:paraId="1553C8F8" w14:textId="60C043DD" w:rsidR="002871E2" w:rsidRDefault="00420F9C" w:rsidP="00CE421F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719" w:type="dxa"/>
            <w:shd w:val="clear" w:color="auto" w:fill="CED7A6" w:themeFill="background2" w:themeFillShade="E6"/>
          </w:tcPr>
          <w:p w14:paraId="4A519FCB" w14:textId="4AF86E72" w:rsidR="002871E2" w:rsidRDefault="00420F9C" w:rsidP="00CE421F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720" w:type="dxa"/>
            <w:shd w:val="clear" w:color="auto" w:fill="CED7A6" w:themeFill="background2" w:themeFillShade="E6"/>
          </w:tcPr>
          <w:p w14:paraId="386C1673" w14:textId="37B1DA3D" w:rsidR="002871E2" w:rsidRDefault="00420F9C" w:rsidP="00CE421F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720" w:type="dxa"/>
            <w:shd w:val="clear" w:color="auto" w:fill="CED7A6" w:themeFill="background2" w:themeFillShade="E6"/>
          </w:tcPr>
          <w:p w14:paraId="25A5FC3E" w14:textId="3D0E334C" w:rsidR="002871E2" w:rsidRDefault="00420F9C" w:rsidP="00CE421F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720" w:type="dxa"/>
            <w:shd w:val="clear" w:color="auto" w:fill="CED7A6" w:themeFill="background2" w:themeFillShade="E6"/>
          </w:tcPr>
          <w:p w14:paraId="6BCA8E6B" w14:textId="12604A10" w:rsidR="002871E2" w:rsidRDefault="002871E2" w:rsidP="00CE421F">
            <w:pPr>
              <w:pStyle w:val="ListBullet"/>
              <w:numPr>
                <w:ilvl w:val="0"/>
                <w:numId w:val="0"/>
              </w:numPr>
            </w:pPr>
            <w:r>
              <w:t>1</w:t>
            </w:r>
          </w:p>
        </w:tc>
      </w:tr>
      <w:tr w:rsidR="002871E2" w14:paraId="03D1B015" w14:textId="77777777" w:rsidTr="004A387B">
        <w:tc>
          <w:tcPr>
            <w:tcW w:w="719" w:type="dxa"/>
            <w:shd w:val="clear" w:color="auto" w:fill="F0C3D5" w:themeFill="accent1" w:themeFillTint="33"/>
          </w:tcPr>
          <w:p w14:paraId="5FF74E7F" w14:textId="63708EF7" w:rsidR="002871E2" w:rsidRDefault="002871E2" w:rsidP="00CE421F">
            <w:pPr>
              <w:pStyle w:val="ListBullet"/>
              <w:numPr>
                <w:ilvl w:val="0"/>
                <w:numId w:val="0"/>
              </w:numPr>
            </w:pPr>
            <w:r>
              <w:t>ORI</w:t>
            </w:r>
          </w:p>
        </w:tc>
        <w:tc>
          <w:tcPr>
            <w:tcW w:w="719" w:type="dxa"/>
            <w:shd w:val="clear" w:color="auto" w:fill="F0C3D5" w:themeFill="accent1" w:themeFillTint="33"/>
          </w:tcPr>
          <w:p w14:paraId="2D8B496F" w14:textId="0374A38E" w:rsidR="002871E2" w:rsidRDefault="002871E2" w:rsidP="00CE421F">
            <w:pPr>
              <w:pStyle w:val="ListBullet"/>
              <w:numPr>
                <w:ilvl w:val="0"/>
                <w:numId w:val="0"/>
              </w:numPr>
            </w:pPr>
            <w:r>
              <w:t>X</w:t>
            </w:r>
          </w:p>
        </w:tc>
        <w:tc>
          <w:tcPr>
            <w:tcW w:w="719" w:type="dxa"/>
            <w:shd w:val="clear" w:color="auto" w:fill="F0C3D5" w:themeFill="accent1" w:themeFillTint="33"/>
          </w:tcPr>
          <w:p w14:paraId="538D055C" w14:textId="57F76737" w:rsidR="002871E2" w:rsidRDefault="00420F9C" w:rsidP="00CE421F">
            <w:pPr>
              <w:pStyle w:val="ListBullet"/>
              <w:numPr>
                <w:ilvl w:val="0"/>
                <w:numId w:val="0"/>
              </w:numPr>
            </w:pPr>
            <w:r>
              <w:t>1</w:t>
            </w:r>
          </w:p>
        </w:tc>
        <w:tc>
          <w:tcPr>
            <w:tcW w:w="719" w:type="dxa"/>
            <w:shd w:val="clear" w:color="auto" w:fill="F0C3D5" w:themeFill="accent1" w:themeFillTint="33"/>
          </w:tcPr>
          <w:p w14:paraId="641372AF" w14:textId="493F9E18" w:rsidR="002871E2" w:rsidRDefault="00420F9C" w:rsidP="00CE421F">
            <w:pPr>
              <w:pStyle w:val="ListBullet"/>
              <w:numPr>
                <w:ilvl w:val="0"/>
                <w:numId w:val="0"/>
              </w:numPr>
            </w:pPr>
            <w:r>
              <w:t>1</w:t>
            </w:r>
          </w:p>
        </w:tc>
        <w:tc>
          <w:tcPr>
            <w:tcW w:w="719" w:type="dxa"/>
            <w:shd w:val="clear" w:color="auto" w:fill="F0C3D5" w:themeFill="accent1" w:themeFillTint="33"/>
          </w:tcPr>
          <w:p w14:paraId="5923A2BA" w14:textId="28A0D4E3" w:rsidR="002871E2" w:rsidRDefault="00420F9C" w:rsidP="00CE421F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719" w:type="dxa"/>
            <w:shd w:val="clear" w:color="auto" w:fill="F0C3D5" w:themeFill="accent1" w:themeFillTint="33"/>
          </w:tcPr>
          <w:p w14:paraId="47269CC6" w14:textId="25309D7C" w:rsidR="002871E2" w:rsidRDefault="00420F9C" w:rsidP="00CE421F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719" w:type="dxa"/>
            <w:shd w:val="clear" w:color="auto" w:fill="F0C3D5" w:themeFill="accent1" w:themeFillTint="33"/>
          </w:tcPr>
          <w:p w14:paraId="2F5944A7" w14:textId="55165E8F" w:rsidR="002871E2" w:rsidRDefault="00420F9C" w:rsidP="00CE421F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719" w:type="dxa"/>
            <w:shd w:val="clear" w:color="auto" w:fill="F0C3D5" w:themeFill="accent1" w:themeFillTint="33"/>
          </w:tcPr>
          <w:p w14:paraId="0EAB83A7" w14:textId="56367CD9" w:rsidR="002871E2" w:rsidRDefault="00420F9C" w:rsidP="00CE421F">
            <w:pPr>
              <w:pStyle w:val="ListBullet"/>
              <w:numPr>
                <w:ilvl w:val="0"/>
                <w:numId w:val="0"/>
              </w:numPr>
            </w:pPr>
            <w:r>
              <w:t>1</w:t>
            </w:r>
          </w:p>
        </w:tc>
        <w:tc>
          <w:tcPr>
            <w:tcW w:w="719" w:type="dxa"/>
            <w:shd w:val="clear" w:color="auto" w:fill="CED7A6" w:themeFill="background2" w:themeFillShade="E6"/>
          </w:tcPr>
          <w:p w14:paraId="64E64DFF" w14:textId="64D2BBFB" w:rsidR="002871E2" w:rsidRDefault="00420F9C" w:rsidP="00CE421F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719" w:type="dxa"/>
            <w:shd w:val="clear" w:color="auto" w:fill="CED7A6" w:themeFill="background2" w:themeFillShade="E6"/>
          </w:tcPr>
          <w:p w14:paraId="724B0F8B" w14:textId="03827011" w:rsidR="002871E2" w:rsidRDefault="00420F9C" w:rsidP="00CE421F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720" w:type="dxa"/>
            <w:shd w:val="clear" w:color="auto" w:fill="CED7A6" w:themeFill="background2" w:themeFillShade="E6"/>
          </w:tcPr>
          <w:p w14:paraId="44A03484" w14:textId="3E11F486" w:rsidR="002871E2" w:rsidRDefault="00420F9C" w:rsidP="00CE421F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720" w:type="dxa"/>
            <w:shd w:val="clear" w:color="auto" w:fill="CED7A6" w:themeFill="background2" w:themeFillShade="E6"/>
          </w:tcPr>
          <w:p w14:paraId="510B90E1" w14:textId="51DE82EF" w:rsidR="002871E2" w:rsidRDefault="00420F9C" w:rsidP="00CE421F">
            <w:pPr>
              <w:pStyle w:val="ListBullet"/>
              <w:numPr>
                <w:ilvl w:val="0"/>
                <w:numId w:val="0"/>
              </w:numPr>
            </w:pPr>
            <w:r>
              <w:t>1</w:t>
            </w:r>
          </w:p>
        </w:tc>
        <w:tc>
          <w:tcPr>
            <w:tcW w:w="720" w:type="dxa"/>
            <w:shd w:val="clear" w:color="auto" w:fill="CED7A6" w:themeFill="background2" w:themeFillShade="E6"/>
          </w:tcPr>
          <w:p w14:paraId="43C1FB47" w14:textId="130615F7" w:rsidR="002871E2" w:rsidRDefault="002871E2" w:rsidP="00CE421F">
            <w:pPr>
              <w:pStyle w:val="ListBullet"/>
              <w:numPr>
                <w:ilvl w:val="0"/>
                <w:numId w:val="0"/>
              </w:numPr>
            </w:pPr>
            <w:r>
              <w:t>1</w:t>
            </w:r>
          </w:p>
        </w:tc>
      </w:tr>
      <w:tr w:rsidR="002871E2" w14:paraId="4272B8D6" w14:textId="77777777" w:rsidTr="004A387B">
        <w:tc>
          <w:tcPr>
            <w:tcW w:w="719" w:type="dxa"/>
            <w:shd w:val="clear" w:color="auto" w:fill="F0C3D5" w:themeFill="accent1" w:themeFillTint="33"/>
          </w:tcPr>
          <w:p w14:paraId="1E5CCE94" w14:textId="7299BB6C" w:rsidR="002871E2" w:rsidRDefault="002871E2" w:rsidP="00CE421F">
            <w:pPr>
              <w:pStyle w:val="ListBullet"/>
              <w:numPr>
                <w:ilvl w:val="0"/>
                <w:numId w:val="0"/>
              </w:numPr>
            </w:pPr>
            <w:r>
              <w:t>XORI</w:t>
            </w:r>
          </w:p>
        </w:tc>
        <w:tc>
          <w:tcPr>
            <w:tcW w:w="719" w:type="dxa"/>
            <w:shd w:val="clear" w:color="auto" w:fill="F0C3D5" w:themeFill="accent1" w:themeFillTint="33"/>
          </w:tcPr>
          <w:p w14:paraId="696DB90A" w14:textId="2CB340AD" w:rsidR="002871E2" w:rsidRDefault="002871E2" w:rsidP="00CE421F">
            <w:pPr>
              <w:pStyle w:val="ListBullet"/>
              <w:numPr>
                <w:ilvl w:val="0"/>
                <w:numId w:val="0"/>
              </w:numPr>
            </w:pPr>
            <w:r>
              <w:t>X</w:t>
            </w:r>
          </w:p>
        </w:tc>
        <w:tc>
          <w:tcPr>
            <w:tcW w:w="719" w:type="dxa"/>
            <w:shd w:val="clear" w:color="auto" w:fill="F0C3D5" w:themeFill="accent1" w:themeFillTint="33"/>
          </w:tcPr>
          <w:p w14:paraId="31609418" w14:textId="3D13DDF5" w:rsidR="002871E2" w:rsidRDefault="00420F9C" w:rsidP="00CE421F">
            <w:pPr>
              <w:pStyle w:val="ListBullet"/>
              <w:numPr>
                <w:ilvl w:val="0"/>
                <w:numId w:val="0"/>
              </w:numPr>
            </w:pPr>
            <w:r>
              <w:t>1</w:t>
            </w:r>
          </w:p>
        </w:tc>
        <w:tc>
          <w:tcPr>
            <w:tcW w:w="719" w:type="dxa"/>
            <w:shd w:val="clear" w:color="auto" w:fill="F0C3D5" w:themeFill="accent1" w:themeFillTint="33"/>
          </w:tcPr>
          <w:p w14:paraId="611E1FEE" w14:textId="3E36E382" w:rsidR="002871E2" w:rsidRDefault="00420F9C" w:rsidP="00CE421F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719" w:type="dxa"/>
            <w:shd w:val="clear" w:color="auto" w:fill="F0C3D5" w:themeFill="accent1" w:themeFillTint="33"/>
          </w:tcPr>
          <w:p w14:paraId="5BBBC4AD" w14:textId="5AC2D475" w:rsidR="002871E2" w:rsidRDefault="00420F9C" w:rsidP="00CE421F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719" w:type="dxa"/>
            <w:shd w:val="clear" w:color="auto" w:fill="F0C3D5" w:themeFill="accent1" w:themeFillTint="33"/>
          </w:tcPr>
          <w:p w14:paraId="4D750B2C" w14:textId="03607610" w:rsidR="002871E2" w:rsidRDefault="00420F9C" w:rsidP="00CE421F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719" w:type="dxa"/>
            <w:shd w:val="clear" w:color="auto" w:fill="F0C3D5" w:themeFill="accent1" w:themeFillTint="33"/>
          </w:tcPr>
          <w:p w14:paraId="1E3A6729" w14:textId="269E0680" w:rsidR="002871E2" w:rsidRDefault="00420F9C" w:rsidP="00CE421F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719" w:type="dxa"/>
            <w:shd w:val="clear" w:color="auto" w:fill="F0C3D5" w:themeFill="accent1" w:themeFillTint="33"/>
          </w:tcPr>
          <w:p w14:paraId="41945102" w14:textId="176C294E" w:rsidR="002871E2" w:rsidRDefault="00420F9C" w:rsidP="00CE421F">
            <w:pPr>
              <w:pStyle w:val="ListBullet"/>
              <w:numPr>
                <w:ilvl w:val="0"/>
                <w:numId w:val="0"/>
              </w:numPr>
            </w:pPr>
            <w:r>
              <w:t>1</w:t>
            </w:r>
          </w:p>
        </w:tc>
        <w:tc>
          <w:tcPr>
            <w:tcW w:w="719" w:type="dxa"/>
            <w:shd w:val="clear" w:color="auto" w:fill="CED7A6" w:themeFill="background2" w:themeFillShade="E6"/>
          </w:tcPr>
          <w:p w14:paraId="71F48DA5" w14:textId="6051E4E3" w:rsidR="002871E2" w:rsidRDefault="00420F9C" w:rsidP="00CE421F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719" w:type="dxa"/>
            <w:shd w:val="clear" w:color="auto" w:fill="CED7A6" w:themeFill="background2" w:themeFillShade="E6"/>
          </w:tcPr>
          <w:p w14:paraId="4DEADD90" w14:textId="40C6BF0B" w:rsidR="002871E2" w:rsidRDefault="00420F9C" w:rsidP="00CE421F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720" w:type="dxa"/>
            <w:shd w:val="clear" w:color="auto" w:fill="CED7A6" w:themeFill="background2" w:themeFillShade="E6"/>
          </w:tcPr>
          <w:p w14:paraId="4642C96F" w14:textId="239BD606" w:rsidR="002871E2" w:rsidRDefault="00420F9C" w:rsidP="00CE421F">
            <w:pPr>
              <w:pStyle w:val="ListBullet"/>
              <w:numPr>
                <w:ilvl w:val="0"/>
                <w:numId w:val="0"/>
              </w:numPr>
            </w:pPr>
            <w:r>
              <w:t>1</w:t>
            </w:r>
          </w:p>
        </w:tc>
        <w:tc>
          <w:tcPr>
            <w:tcW w:w="720" w:type="dxa"/>
            <w:shd w:val="clear" w:color="auto" w:fill="CED7A6" w:themeFill="background2" w:themeFillShade="E6"/>
          </w:tcPr>
          <w:p w14:paraId="0B36854A" w14:textId="2C6E7388" w:rsidR="002871E2" w:rsidRDefault="00420F9C" w:rsidP="00CE421F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720" w:type="dxa"/>
            <w:shd w:val="clear" w:color="auto" w:fill="CED7A6" w:themeFill="background2" w:themeFillShade="E6"/>
          </w:tcPr>
          <w:p w14:paraId="45A412D1" w14:textId="6B856983" w:rsidR="002871E2" w:rsidRDefault="002871E2" w:rsidP="00CE421F">
            <w:pPr>
              <w:pStyle w:val="ListBullet"/>
              <w:numPr>
                <w:ilvl w:val="0"/>
                <w:numId w:val="0"/>
              </w:numPr>
            </w:pPr>
            <w:r>
              <w:t>1</w:t>
            </w:r>
          </w:p>
        </w:tc>
      </w:tr>
      <w:tr w:rsidR="002871E2" w14:paraId="27518312" w14:textId="77777777" w:rsidTr="004A387B">
        <w:tc>
          <w:tcPr>
            <w:tcW w:w="719" w:type="dxa"/>
            <w:shd w:val="clear" w:color="auto" w:fill="F0C3D5" w:themeFill="accent1" w:themeFillTint="33"/>
          </w:tcPr>
          <w:p w14:paraId="4629CC93" w14:textId="5C09A88D" w:rsidR="002871E2" w:rsidRDefault="002871E2" w:rsidP="00CE421F">
            <w:pPr>
              <w:pStyle w:val="ListBullet"/>
              <w:numPr>
                <w:ilvl w:val="0"/>
                <w:numId w:val="0"/>
              </w:numPr>
            </w:pPr>
            <w:r>
              <w:t>ADDI</w:t>
            </w:r>
          </w:p>
        </w:tc>
        <w:tc>
          <w:tcPr>
            <w:tcW w:w="719" w:type="dxa"/>
            <w:shd w:val="clear" w:color="auto" w:fill="F0C3D5" w:themeFill="accent1" w:themeFillTint="33"/>
          </w:tcPr>
          <w:p w14:paraId="4C99ED48" w14:textId="73C4E843" w:rsidR="002871E2" w:rsidRDefault="002871E2" w:rsidP="00CE421F">
            <w:pPr>
              <w:pStyle w:val="ListBullet"/>
              <w:numPr>
                <w:ilvl w:val="0"/>
                <w:numId w:val="0"/>
              </w:numPr>
            </w:pPr>
            <w:r>
              <w:t>X</w:t>
            </w:r>
          </w:p>
        </w:tc>
        <w:tc>
          <w:tcPr>
            <w:tcW w:w="719" w:type="dxa"/>
            <w:shd w:val="clear" w:color="auto" w:fill="F0C3D5" w:themeFill="accent1" w:themeFillTint="33"/>
          </w:tcPr>
          <w:p w14:paraId="4830C0BE" w14:textId="7F5D6B5C" w:rsidR="002871E2" w:rsidRDefault="00420F9C" w:rsidP="00CE421F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719" w:type="dxa"/>
            <w:shd w:val="clear" w:color="auto" w:fill="F0C3D5" w:themeFill="accent1" w:themeFillTint="33"/>
          </w:tcPr>
          <w:p w14:paraId="115F0DD8" w14:textId="3DECA6FA" w:rsidR="002871E2" w:rsidRDefault="00420F9C" w:rsidP="00CE421F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719" w:type="dxa"/>
            <w:shd w:val="clear" w:color="auto" w:fill="F0C3D5" w:themeFill="accent1" w:themeFillTint="33"/>
          </w:tcPr>
          <w:p w14:paraId="06A2E2A0" w14:textId="3ACE96B8" w:rsidR="002871E2" w:rsidRDefault="00420F9C" w:rsidP="00CE421F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719" w:type="dxa"/>
            <w:shd w:val="clear" w:color="auto" w:fill="F0C3D5" w:themeFill="accent1" w:themeFillTint="33"/>
          </w:tcPr>
          <w:p w14:paraId="31DCCEB8" w14:textId="2B794FC8" w:rsidR="002871E2" w:rsidRDefault="00420F9C" w:rsidP="00CE421F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719" w:type="dxa"/>
            <w:shd w:val="clear" w:color="auto" w:fill="F0C3D5" w:themeFill="accent1" w:themeFillTint="33"/>
          </w:tcPr>
          <w:p w14:paraId="7EF34454" w14:textId="67F67934" w:rsidR="002871E2" w:rsidRDefault="00420F9C" w:rsidP="00CE421F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719" w:type="dxa"/>
            <w:shd w:val="clear" w:color="auto" w:fill="F0C3D5" w:themeFill="accent1" w:themeFillTint="33"/>
          </w:tcPr>
          <w:p w14:paraId="55914266" w14:textId="7594C004" w:rsidR="002871E2" w:rsidRDefault="00420F9C" w:rsidP="00CE421F">
            <w:pPr>
              <w:pStyle w:val="ListBullet"/>
              <w:numPr>
                <w:ilvl w:val="0"/>
                <w:numId w:val="0"/>
              </w:numPr>
            </w:pPr>
            <w:r>
              <w:t>1</w:t>
            </w:r>
          </w:p>
        </w:tc>
        <w:tc>
          <w:tcPr>
            <w:tcW w:w="719" w:type="dxa"/>
            <w:shd w:val="clear" w:color="auto" w:fill="CED7A6" w:themeFill="background2" w:themeFillShade="E6"/>
          </w:tcPr>
          <w:p w14:paraId="40AD34DF" w14:textId="2452E999" w:rsidR="002871E2" w:rsidRDefault="00420F9C" w:rsidP="00CE421F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719" w:type="dxa"/>
            <w:shd w:val="clear" w:color="auto" w:fill="CED7A6" w:themeFill="background2" w:themeFillShade="E6"/>
          </w:tcPr>
          <w:p w14:paraId="4FD2257A" w14:textId="1BD8471C" w:rsidR="002871E2" w:rsidRDefault="00420F9C" w:rsidP="00CE421F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720" w:type="dxa"/>
            <w:shd w:val="clear" w:color="auto" w:fill="CED7A6" w:themeFill="background2" w:themeFillShade="E6"/>
          </w:tcPr>
          <w:p w14:paraId="4BF4AAB0" w14:textId="532CBD4F" w:rsidR="002871E2" w:rsidRDefault="00420F9C" w:rsidP="00CE421F">
            <w:pPr>
              <w:pStyle w:val="ListBullet"/>
              <w:numPr>
                <w:ilvl w:val="0"/>
                <w:numId w:val="0"/>
              </w:numPr>
            </w:pPr>
            <w:r>
              <w:t>1</w:t>
            </w:r>
          </w:p>
        </w:tc>
        <w:tc>
          <w:tcPr>
            <w:tcW w:w="720" w:type="dxa"/>
            <w:shd w:val="clear" w:color="auto" w:fill="CED7A6" w:themeFill="background2" w:themeFillShade="E6"/>
          </w:tcPr>
          <w:p w14:paraId="0444F4F6" w14:textId="76676C1E" w:rsidR="002871E2" w:rsidRDefault="00420F9C" w:rsidP="00CE421F">
            <w:pPr>
              <w:pStyle w:val="ListBullet"/>
              <w:numPr>
                <w:ilvl w:val="0"/>
                <w:numId w:val="0"/>
              </w:numPr>
            </w:pPr>
            <w:r>
              <w:t>1</w:t>
            </w:r>
          </w:p>
        </w:tc>
        <w:tc>
          <w:tcPr>
            <w:tcW w:w="720" w:type="dxa"/>
            <w:shd w:val="clear" w:color="auto" w:fill="CED7A6" w:themeFill="background2" w:themeFillShade="E6"/>
          </w:tcPr>
          <w:p w14:paraId="64763EBB" w14:textId="782DBD0C" w:rsidR="002871E2" w:rsidRDefault="002871E2" w:rsidP="00CE421F">
            <w:pPr>
              <w:pStyle w:val="ListBullet"/>
              <w:numPr>
                <w:ilvl w:val="0"/>
                <w:numId w:val="0"/>
              </w:numPr>
            </w:pPr>
            <w:r>
              <w:t>1</w:t>
            </w:r>
          </w:p>
        </w:tc>
      </w:tr>
      <w:tr w:rsidR="002871E2" w14:paraId="5C403FC4" w14:textId="77777777" w:rsidTr="004A387B">
        <w:tc>
          <w:tcPr>
            <w:tcW w:w="719" w:type="dxa"/>
            <w:shd w:val="clear" w:color="auto" w:fill="F0C3D5" w:themeFill="accent1" w:themeFillTint="33"/>
          </w:tcPr>
          <w:p w14:paraId="7D1E1C08" w14:textId="4242C093" w:rsidR="002871E2" w:rsidRDefault="002871E2" w:rsidP="00CE421F">
            <w:pPr>
              <w:pStyle w:val="ListBullet"/>
              <w:numPr>
                <w:ilvl w:val="0"/>
                <w:numId w:val="0"/>
              </w:numPr>
            </w:pPr>
            <w:r>
              <w:t>LW</w:t>
            </w:r>
          </w:p>
        </w:tc>
        <w:tc>
          <w:tcPr>
            <w:tcW w:w="719" w:type="dxa"/>
            <w:shd w:val="clear" w:color="auto" w:fill="F0C3D5" w:themeFill="accent1" w:themeFillTint="33"/>
          </w:tcPr>
          <w:p w14:paraId="07265E96" w14:textId="640F541D" w:rsidR="002871E2" w:rsidRDefault="002871E2" w:rsidP="00CE421F">
            <w:pPr>
              <w:pStyle w:val="ListBullet"/>
              <w:numPr>
                <w:ilvl w:val="0"/>
                <w:numId w:val="0"/>
              </w:numPr>
            </w:pPr>
            <w:r>
              <w:t>X</w:t>
            </w:r>
          </w:p>
        </w:tc>
        <w:tc>
          <w:tcPr>
            <w:tcW w:w="719" w:type="dxa"/>
            <w:shd w:val="clear" w:color="auto" w:fill="F0C3D5" w:themeFill="accent1" w:themeFillTint="33"/>
          </w:tcPr>
          <w:p w14:paraId="660767BF" w14:textId="2278D8C7" w:rsidR="002871E2" w:rsidRDefault="00420F9C" w:rsidP="00CE421F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719" w:type="dxa"/>
            <w:shd w:val="clear" w:color="auto" w:fill="F0C3D5" w:themeFill="accent1" w:themeFillTint="33"/>
          </w:tcPr>
          <w:p w14:paraId="452400A0" w14:textId="11210C28" w:rsidR="002871E2" w:rsidRDefault="00420F9C" w:rsidP="00CE421F">
            <w:pPr>
              <w:pStyle w:val="ListBullet"/>
              <w:numPr>
                <w:ilvl w:val="0"/>
                <w:numId w:val="0"/>
              </w:numPr>
            </w:pPr>
            <w:r>
              <w:t>1</w:t>
            </w:r>
          </w:p>
        </w:tc>
        <w:tc>
          <w:tcPr>
            <w:tcW w:w="719" w:type="dxa"/>
            <w:shd w:val="clear" w:color="auto" w:fill="F0C3D5" w:themeFill="accent1" w:themeFillTint="33"/>
          </w:tcPr>
          <w:p w14:paraId="1138C5BB" w14:textId="3BDC2769" w:rsidR="002871E2" w:rsidRDefault="00420F9C" w:rsidP="00CE421F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719" w:type="dxa"/>
            <w:shd w:val="clear" w:color="auto" w:fill="F0C3D5" w:themeFill="accent1" w:themeFillTint="33"/>
          </w:tcPr>
          <w:p w14:paraId="4A0654F9" w14:textId="66974A85" w:rsidR="002871E2" w:rsidRDefault="00420F9C" w:rsidP="00CE421F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719" w:type="dxa"/>
            <w:shd w:val="clear" w:color="auto" w:fill="F0C3D5" w:themeFill="accent1" w:themeFillTint="33"/>
          </w:tcPr>
          <w:p w14:paraId="6FF6BD94" w14:textId="5512ADE7" w:rsidR="002871E2" w:rsidRDefault="00420F9C" w:rsidP="00CE421F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719" w:type="dxa"/>
            <w:shd w:val="clear" w:color="auto" w:fill="F0C3D5" w:themeFill="accent1" w:themeFillTint="33"/>
          </w:tcPr>
          <w:p w14:paraId="67D3D0E6" w14:textId="48A64BBD" w:rsidR="002871E2" w:rsidRDefault="00420F9C" w:rsidP="00CE421F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719" w:type="dxa"/>
            <w:shd w:val="clear" w:color="auto" w:fill="CED7A6" w:themeFill="background2" w:themeFillShade="E6"/>
          </w:tcPr>
          <w:p w14:paraId="4401E464" w14:textId="6E415142" w:rsidR="002871E2" w:rsidRDefault="00420F9C" w:rsidP="00CE421F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719" w:type="dxa"/>
            <w:shd w:val="clear" w:color="auto" w:fill="CED7A6" w:themeFill="background2" w:themeFillShade="E6"/>
          </w:tcPr>
          <w:p w14:paraId="17A3AC31" w14:textId="0E5B459A" w:rsidR="002871E2" w:rsidRDefault="00420F9C" w:rsidP="00CE421F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720" w:type="dxa"/>
            <w:shd w:val="clear" w:color="auto" w:fill="CED7A6" w:themeFill="background2" w:themeFillShade="E6"/>
          </w:tcPr>
          <w:p w14:paraId="7D11A1CC" w14:textId="5E89ECBA" w:rsidR="002871E2" w:rsidRDefault="00420F9C" w:rsidP="00CE421F">
            <w:pPr>
              <w:pStyle w:val="ListBullet"/>
              <w:numPr>
                <w:ilvl w:val="0"/>
                <w:numId w:val="0"/>
              </w:numPr>
            </w:pPr>
            <w:r>
              <w:t>1</w:t>
            </w:r>
          </w:p>
        </w:tc>
        <w:tc>
          <w:tcPr>
            <w:tcW w:w="720" w:type="dxa"/>
            <w:shd w:val="clear" w:color="auto" w:fill="CED7A6" w:themeFill="background2" w:themeFillShade="E6"/>
          </w:tcPr>
          <w:p w14:paraId="287912AF" w14:textId="6C4B75DB" w:rsidR="002871E2" w:rsidRDefault="00420F9C" w:rsidP="00CE421F">
            <w:pPr>
              <w:pStyle w:val="ListBullet"/>
              <w:numPr>
                <w:ilvl w:val="0"/>
                <w:numId w:val="0"/>
              </w:numPr>
            </w:pPr>
            <w:r>
              <w:t>1</w:t>
            </w:r>
          </w:p>
        </w:tc>
        <w:tc>
          <w:tcPr>
            <w:tcW w:w="720" w:type="dxa"/>
            <w:shd w:val="clear" w:color="auto" w:fill="CED7A6" w:themeFill="background2" w:themeFillShade="E6"/>
          </w:tcPr>
          <w:p w14:paraId="47CE9BEA" w14:textId="0DBA7C4F" w:rsidR="002871E2" w:rsidRDefault="002871E2" w:rsidP="00CE421F">
            <w:pPr>
              <w:pStyle w:val="ListBullet"/>
              <w:numPr>
                <w:ilvl w:val="0"/>
                <w:numId w:val="0"/>
              </w:numPr>
            </w:pPr>
            <w:r>
              <w:t>1</w:t>
            </w:r>
          </w:p>
        </w:tc>
      </w:tr>
      <w:tr w:rsidR="002871E2" w14:paraId="51C9A99C" w14:textId="77777777" w:rsidTr="005869DF">
        <w:tc>
          <w:tcPr>
            <w:tcW w:w="719" w:type="dxa"/>
            <w:shd w:val="clear" w:color="auto" w:fill="7F7F7F" w:themeFill="text1" w:themeFillTint="80"/>
          </w:tcPr>
          <w:p w14:paraId="27DB214A" w14:textId="317BE2C4" w:rsidR="002871E2" w:rsidRDefault="002871E2" w:rsidP="00CE421F">
            <w:pPr>
              <w:pStyle w:val="ListBullet"/>
              <w:numPr>
                <w:ilvl w:val="0"/>
                <w:numId w:val="0"/>
              </w:numPr>
            </w:pPr>
            <w:r>
              <w:t>SW</w:t>
            </w:r>
          </w:p>
        </w:tc>
        <w:tc>
          <w:tcPr>
            <w:tcW w:w="719" w:type="dxa"/>
            <w:shd w:val="clear" w:color="auto" w:fill="7F7F7F" w:themeFill="text1" w:themeFillTint="80"/>
          </w:tcPr>
          <w:p w14:paraId="1C98DA9E" w14:textId="3B1ACD74" w:rsidR="002871E2" w:rsidRDefault="002871E2" w:rsidP="00CE421F">
            <w:pPr>
              <w:pStyle w:val="ListBullet"/>
              <w:numPr>
                <w:ilvl w:val="0"/>
                <w:numId w:val="0"/>
              </w:numPr>
            </w:pPr>
            <w:r>
              <w:t>X</w:t>
            </w:r>
          </w:p>
        </w:tc>
        <w:tc>
          <w:tcPr>
            <w:tcW w:w="719" w:type="dxa"/>
            <w:shd w:val="clear" w:color="auto" w:fill="7F7F7F" w:themeFill="text1" w:themeFillTint="80"/>
          </w:tcPr>
          <w:p w14:paraId="2F07A4DC" w14:textId="07E0A890" w:rsidR="002871E2" w:rsidRDefault="00420F9C" w:rsidP="00CE421F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719" w:type="dxa"/>
            <w:shd w:val="clear" w:color="auto" w:fill="7F7F7F" w:themeFill="text1" w:themeFillTint="80"/>
          </w:tcPr>
          <w:p w14:paraId="534C4E02" w14:textId="50AF3F61" w:rsidR="002871E2" w:rsidRDefault="00420F9C" w:rsidP="00CE421F">
            <w:pPr>
              <w:pStyle w:val="ListBullet"/>
              <w:numPr>
                <w:ilvl w:val="0"/>
                <w:numId w:val="0"/>
              </w:numPr>
            </w:pPr>
            <w:r>
              <w:t>1</w:t>
            </w:r>
          </w:p>
        </w:tc>
        <w:tc>
          <w:tcPr>
            <w:tcW w:w="719" w:type="dxa"/>
            <w:shd w:val="clear" w:color="auto" w:fill="7F7F7F" w:themeFill="text1" w:themeFillTint="80"/>
          </w:tcPr>
          <w:p w14:paraId="31598482" w14:textId="6E1F4660" w:rsidR="002871E2" w:rsidRDefault="00420F9C" w:rsidP="00CE421F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719" w:type="dxa"/>
            <w:shd w:val="clear" w:color="auto" w:fill="7F7F7F" w:themeFill="text1" w:themeFillTint="80"/>
          </w:tcPr>
          <w:p w14:paraId="523D4AA3" w14:textId="2EB45CD1" w:rsidR="002871E2" w:rsidRDefault="00420F9C" w:rsidP="00CE421F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719" w:type="dxa"/>
            <w:shd w:val="clear" w:color="auto" w:fill="7F7F7F" w:themeFill="text1" w:themeFillTint="80"/>
          </w:tcPr>
          <w:p w14:paraId="14654022" w14:textId="58597885" w:rsidR="002871E2" w:rsidRDefault="00420F9C" w:rsidP="00CE421F">
            <w:pPr>
              <w:pStyle w:val="ListBullet"/>
              <w:numPr>
                <w:ilvl w:val="0"/>
                <w:numId w:val="0"/>
              </w:numPr>
            </w:pPr>
            <w:r>
              <w:t>1</w:t>
            </w:r>
          </w:p>
        </w:tc>
        <w:tc>
          <w:tcPr>
            <w:tcW w:w="719" w:type="dxa"/>
            <w:shd w:val="clear" w:color="auto" w:fill="7F7F7F" w:themeFill="text1" w:themeFillTint="80"/>
          </w:tcPr>
          <w:p w14:paraId="0B5A27EE" w14:textId="7B7161CD" w:rsidR="002871E2" w:rsidRDefault="00420F9C" w:rsidP="00CE421F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719" w:type="dxa"/>
            <w:shd w:val="clear" w:color="auto" w:fill="CED7A6" w:themeFill="background2" w:themeFillShade="E6"/>
          </w:tcPr>
          <w:p w14:paraId="1CBA8531" w14:textId="25F54E0B" w:rsidR="002871E2" w:rsidRDefault="00420F9C" w:rsidP="00CE421F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719" w:type="dxa"/>
            <w:shd w:val="clear" w:color="auto" w:fill="CED7A6" w:themeFill="background2" w:themeFillShade="E6"/>
          </w:tcPr>
          <w:p w14:paraId="3A947754" w14:textId="4EBFBCA9" w:rsidR="002871E2" w:rsidRDefault="00420F9C" w:rsidP="00CE421F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720" w:type="dxa"/>
            <w:shd w:val="clear" w:color="auto" w:fill="CED7A6" w:themeFill="background2" w:themeFillShade="E6"/>
          </w:tcPr>
          <w:p w14:paraId="6CB292C7" w14:textId="2CB56FDE" w:rsidR="002871E2" w:rsidRDefault="00420F9C" w:rsidP="00CE421F">
            <w:pPr>
              <w:pStyle w:val="ListBullet"/>
              <w:numPr>
                <w:ilvl w:val="0"/>
                <w:numId w:val="0"/>
              </w:numPr>
            </w:pPr>
            <w:r>
              <w:t>1</w:t>
            </w:r>
          </w:p>
        </w:tc>
        <w:tc>
          <w:tcPr>
            <w:tcW w:w="720" w:type="dxa"/>
            <w:shd w:val="clear" w:color="auto" w:fill="CED7A6" w:themeFill="background2" w:themeFillShade="E6"/>
          </w:tcPr>
          <w:p w14:paraId="19B5BE27" w14:textId="479174A2" w:rsidR="002871E2" w:rsidRDefault="00420F9C" w:rsidP="00CE421F">
            <w:pPr>
              <w:pStyle w:val="ListBullet"/>
              <w:numPr>
                <w:ilvl w:val="0"/>
                <w:numId w:val="0"/>
              </w:numPr>
            </w:pPr>
            <w:r>
              <w:t>1</w:t>
            </w:r>
          </w:p>
        </w:tc>
        <w:tc>
          <w:tcPr>
            <w:tcW w:w="720" w:type="dxa"/>
            <w:shd w:val="clear" w:color="auto" w:fill="CED7A6" w:themeFill="background2" w:themeFillShade="E6"/>
          </w:tcPr>
          <w:p w14:paraId="6C4C9A55" w14:textId="463F9B6B" w:rsidR="002871E2" w:rsidRDefault="002871E2" w:rsidP="00CE421F">
            <w:pPr>
              <w:pStyle w:val="ListBullet"/>
              <w:numPr>
                <w:ilvl w:val="0"/>
                <w:numId w:val="0"/>
              </w:numPr>
            </w:pPr>
            <w:r>
              <w:t>1</w:t>
            </w:r>
          </w:p>
        </w:tc>
      </w:tr>
      <w:tr w:rsidR="005869DF" w14:paraId="19535127" w14:textId="77777777" w:rsidTr="005869DF">
        <w:tc>
          <w:tcPr>
            <w:tcW w:w="719" w:type="dxa"/>
            <w:shd w:val="clear" w:color="auto" w:fill="DFF3EE" w:themeFill="accent3" w:themeFillTint="33"/>
          </w:tcPr>
          <w:p w14:paraId="7C9EC4A9" w14:textId="0D2F0450" w:rsidR="005869DF" w:rsidRDefault="005869DF" w:rsidP="00CE421F">
            <w:pPr>
              <w:pStyle w:val="ListBullet"/>
              <w:numPr>
                <w:ilvl w:val="0"/>
                <w:numId w:val="0"/>
              </w:numPr>
            </w:pPr>
            <w:r>
              <w:t>SLL</w:t>
            </w:r>
          </w:p>
        </w:tc>
        <w:tc>
          <w:tcPr>
            <w:tcW w:w="719" w:type="dxa"/>
            <w:shd w:val="clear" w:color="auto" w:fill="DFF3EE" w:themeFill="accent3" w:themeFillTint="33"/>
          </w:tcPr>
          <w:p w14:paraId="71EB7889" w14:textId="11DE299F" w:rsidR="005869DF" w:rsidRDefault="005869DF" w:rsidP="00CE421F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719" w:type="dxa"/>
            <w:shd w:val="clear" w:color="auto" w:fill="DFF3EE" w:themeFill="accent3" w:themeFillTint="33"/>
          </w:tcPr>
          <w:p w14:paraId="717C1B53" w14:textId="74004394" w:rsidR="005869DF" w:rsidRDefault="005C2CCA" w:rsidP="00CE421F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719" w:type="dxa"/>
            <w:shd w:val="clear" w:color="auto" w:fill="DFF3EE" w:themeFill="accent3" w:themeFillTint="33"/>
          </w:tcPr>
          <w:p w14:paraId="41312D39" w14:textId="492D6E31" w:rsidR="005869DF" w:rsidRDefault="005C2CCA" w:rsidP="00CE421F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719" w:type="dxa"/>
            <w:shd w:val="clear" w:color="auto" w:fill="DFF3EE" w:themeFill="accent3" w:themeFillTint="33"/>
          </w:tcPr>
          <w:p w14:paraId="16A0B71B" w14:textId="6EE91727" w:rsidR="005869DF" w:rsidRDefault="005C2CCA" w:rsidP="00CE421F">
            <w:pPr>
              <w:pStyle w:val="ListBullet"/>
              <w:numPr>
                <w:ilvl w:val="0"/>
                <w:numId w:val="0"/>
              </w:numPr>
            </w:pPr>
            <w:r>
              <w:t>1</w:t>
            </w:r>
          </w:p>
        </w:tc>
        <w:tc>
          <w:tcPr>
            <w:tcW w:w="719" w:type="dxa"/>
            <w:shd w:val="clear" w:color="auto" w:fill="DFF3EE" w:themeFill="accent3" w:themeFillTint="33"/>
          </w:tcPr>
          <w:p w14:paraId="2E9D40A8" w14:textId="6E196DD6" w:rsidR="005869DF" w:rsidRDefault="005C2CCA" w:rsidP="00CE421F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719" w:type="dxa"/>
            <w:shd w:val="clear" w:color="auto" w:fill="DFF3EE" w:themeFill="accent3" w:themeFillTint="33"/>
          </w:tcPr>
          <w:p w14:paraId="61C62932" w14:textId="6097ABEB" w:rsidR="005869DF" w:rsidRDefault="005C2CCA" w:rsidP="00CE421F">
            <w:pPr>
              <w:pStyle w:val="ListBullet"/>
              <w:numPr>
                <w:ilvl w:val="0"/>
                <w:numId w:val="0"/>
              </w:numPr>
            </w:pPr>
            <w:r>
              <w:t>1</w:t>
            </w:r>
          </w:p>
        </w:tc>
        <w:tc>
          <w:tcPr>
            <w:tcW w:w="719" w:type="dxa"/>
            <w:shd w:val="clear" w:color="auto" w:fill="DFF3EE" w:themeFill="accent3" w:themeFillTint="33"/>
          </w:tcPr>
          <w:p w14:paraId="0A275DE6" w14:textId="35AB35E8" w:rsidR="005869DF" w:rsidRDefault="005C2CCA" w:rsidP="00CE421F">
            <w:pPr>
              <w:pStyle w:val="ListBullet"/>
              <w:numPr>
                <w:ilvl w:val="0"/>
                <w:numId w:val="0"/>
              </w:numPr>
            </w:pPr>
            <w:r>
              <w:t>1</w:t>
            </w:r>
          </w:p>
        </w:tc>
        <w:tc>
          <w:tcPr>
            <w:tcW w:w="719" w:type="dxa"/>
            <w:shd w:val="clear" w:color="auto" w:fill="CED7A6" w:themeFill="background2" w:themeFillShade="E6"/>
          </w:tcPr>
          <w:p w14:paraId="234A0843" w14:textId="7321012A" w:rsidR="005869DF" w:rsidRDefault="005C2CCA" w:rsidP="00CE421F">
            <w:pPr>
              <w:pStyle w:val="ListBullet"/>
              <w:numPr>
                <w:ilvl w:val="0"/>
                <w:numId w:val="0"/>
              </w:numPr>
            </w:pPr>
            <w:r>
              <w:t>1</w:t>
            </w:r>
          </w:p>
        </w:tc>
        <w:tc>
          <w:tcPr>
            <w:tcW w:w="719" w:type="dxa"/>
            <w:shd w:val="clear" w:color="auto" w:fill="CED7A6" w:themeFill="background2" w:themeFillShade="E6"/>
          </w:tcPr>
          <w:p w14:paraId="6A2BC5A8" w14:textId="5436973A" w:rsidR="005869DF" w:rsidRDefault="005C2CCA" w:rsidP="00CE421F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720" w:type="dxa"/>
            <w:shd w:val="clear" w:color="auto" w:fill="CED7A6" w:themeFill="background2" w:themeFillShade="E6"/>
          </w:tcPr>
          <w:p w14:paraId="2C4ABDA3" w14:textId="4D54665C" w:rsidR="005869DF" w:rsidRDefault="005C2CCA" w:rsidP="00CE421F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720" w:type="dxa"/>
            <w:shd w:val="clear" w:color="auto" w:fill="CED7A6" w:themeFill="background2" w:themeFillShade="E6"/>
          </w:tcPr>
          <w:p w14:paraId="4A59D681" w14:textId="39E7AC8B" w:rsidR="005869DF" w:rsidRDefault="005C2CCA" w:rsidP="00CE421F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720" w:type="dxa"/>
            <w:shd w:val="clear" w:color="auto" w:fill="CED7A6" w:themeFill="background2" w:themeFillShade="E6"/>
          </w:tcPr>
          <w:p w14:paraId="7386E6DB" w14:textId="4C67CCED" w:rsidR="005869DF" w:rsidRDefault="005C2CCA" w:rsidP="00CE421F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</w:tr>
      <w:tr w:rsidR="005869DF" w14:paraId="104AB5C5" w14:textId="77777777" w:rsidTr="005869DF">
        <w:tc>
          <w:tcPr>
            <w:tcW w:w="719" w:type="dxa"/>
            <w:shd w:val="clear" w:color="auto" w:fill="DFF3EE" w:themeFill="accent3" w:themeFillTint="33"/>
          </w:tcPr>
          <w:p w14:paraId="1371A9BF" w14:textId="1A28983B" w:rsidR="005869DF" w:rsidRDefault="005869DF" w:rsidP="00CE421F">
            <w:pPr>
              <w:pStyle w:val="ListBullet"/>
              <w:numPr>
                <w:ilvl w:val="0"/>
                <w:numId w:val="0"/>
              </w:numPr>
            </w:pPr>
            <w:r>
              <w:t>SRL</w:t>
            </w:r>
          </w:p>
        </w:tc>
        <w:tc>
          <w:tcPr>
            <w:tcW w:w="719" w:type="dxa"/>
            <w:shd w:val="clear" w:color="auto" w:fill="DFF3EE" w:themeFill="accent3" w:themeFillTint="33"/>
          </w:tcPr>
          <w:p w14:paraId="0A89C341" w14:textId="12EF6353" w:rsidR="005869DF" w:rsidRDefault="005869DF" w:rsidP="00CE421F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719" w:type="dxa"/>
            <w:shd w:val="clear" w:color="auto" w:fill="DFF3EE" w:themeFill="accent3" w:themeFillTint="33"/>
          </w:tcPr>
          <w:p w14:paraId="6214574C" w14:textId="7F2A2CB3" w:rsidR="005869DF" w:rsidRDefault="005C2CCA" w:rsidP="00CE421F">
            <w:pPr>
              <w:pStyle w:val="ListBullet"/>
              <w:numPr>
                <w:ilvl w:val="0"/>
                <w:numId w:val="0"/>
              </w:numPr>
            </w:pPr>
            <w:r>
              <w:t>1</w:t>
            </w:r>
          </w:p>
        </w:tc>
        <w:tc>
          <w:tcPr>
            <w:tcW w:w="719" w:type="dxa"/>
            <w:shd w:val="clear" w:color="auto" w:fill="DFF3EE" w:themeFill="accent3" w:themeFillTint="33"/>
          </w:tcPr>
          <w:p w14:paraId="4165F1C6" w14:textId="1001C0D9" w:rsidR="005869DF" w:rsidRDefault="005C2CCA" w:rsidP="00CE421F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719" w:type="dxa"/>
            <w:shd w:val="clear" w:color="auto" w:fill="DFF3EE" w:themeFill="accent3" w:themeFillTint="33"/>
          </w:tcPr>
          <w:p w14:paraId="7EF919BC" w14:textId="2E4FF503" w:rsidR="005869DF" w:rsidRDefault="005C2CCA" w:rsidP="00CE421F">
            <w:pPr>
              <w:pStyle w:val="ListBullet"/>
              <w:numPr>
                <w:ilvl w:val="0"/>
                <w:numId w:val="0"/>
              </w:numPr>
            </w:pPr>
            <w:r>
              <w:t>1</w:t>
            </w:r>
          </w:p>
        </w:tc>
        <w:tc>
          <w:tcPr>
            <w:tcW w:w="719" w:type="dxa"/>
            <w:shd w:val="clear" w:color="auto" w:fill="DFF3EE" w:themeFill="accent3" w:themeFillTint="33"/>
          </w:tcPr>
          <w:p w14:paraId="355D3536" w14:textId="043FCF77" w:rsidR="005869DF" w:rsidRDefault="005C2CCA" w:rsidP="00CE421F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719" w:type="dxa"/>
            <w:shd w:val="clear" w:color="auto" w:fill="DFF3EE" w:themeFill="accent3" w:themeFillTint="33"/>
          </w:tcPr>
          <w:p w14:paraId="53CF3275" w14:textId="1F06B4F7" w:rsidR="005869DF" w:rsidRDefault="005C2CCA" w:rsidP="00CE421F">
            <w:pPr>
              <w:pStyle w:val="ListBullet"/>
              <w:numPr>
                <w:ilvl w:val="0"/>
                <w:numId w:val="0"/>
              </w:numPr>
            </w:pPr>
            <w:r>
              <w:t>1</w:t>
            </w:r>
          </w:p>
        </w:tc>
        <w:tc>
          <w:tcPr>
            <w:tcW w:w="719" w:type="dxa"/>
            <w:shd w:val="clear" w:color="auto" w:fill="DFF3EE" w:themeFill="accent3" w:themeFillTint="33"/>
          </w:tcPr>
          <w:p w14:paraId="4ECF842D" w14:textId="5F592C10" w:rsidR="005869DF" w:rsidRDefault="005C2CCA" w:rsidP="00CE421F">
            <w:pPr>
              <w:pStyle w:val="ListBullet"/>
              <w:numPr>
                <w:ilvl w:val="0"/>
                <w:numId w:val="0"/>
              </w:numPr>
            </w:pPr>
            <w:r>
              <w:t>1</w:t>
            </w:r>
          </w:p>
        </w:tc>
        <w:tc>
          <w:tcPr>
            <w:tcW w:w="719" w:type="dxa"/>
            <w:shd w:val="clear" w:color="auto" w:fill="CED7A6" w:themeFill="background2" w:themeFillShade="E6"/>
          </w:tcPr>
          <w:p w14:paraId="0A0E8BBE" w14:textId="452D7E0F" w:rsidR="005869DF" w:rsidRDefault="005C2CCA" w:rsidP="00CE421F">
            <w:pPr>
              <w:pStyle w:val="ListBullet"/>
              <w:numPr>
                <w:ilvl w:val="0"/>
                <w:numId w:val="0"/>
              </w:numPr>
            </w:pPr>
            <w:r>
              <w:t>1</w:t>
            </w:r>
          </w:p>
        </w:tc>
        <w:tc>
          <w:tcPr>
            <w:tcW w:w="719" w:type="dxa"/>
            <w:shd w:val="clear" w:color="auto" w:fill="CED7A6" w:themeFill="background2" w:themeFillShade="E6"/>
          </w:tcPr>
          <w:p w14:paraId="6B139FE2" w14:textId="7D49D6BE" w:rsidR="005869DF" w:rsidRDefault="005C2CCA" w:rsidP="00CE421F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720" w:type="dxa"/>
            <w:shd w:val="clear" w:color="auto" w:fill="CED7A6" w:themeFill="background2" w:themeFillShade="E6"/>
          </w:tcPr>
          <w:p w14:paraId="6AE99337" w14:textId="14C03A4D" w:rsidR="005869DF" w:rsidRDefault="005C2CCA" w:rsidP="00CE421F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720" w:type="dxa"/>
            <w:shd w:val="clear" w:color="auto" w:fill="CED7A6" w:themeFill="background2" w:themeFillShade="E6"/>
          </w:tcPr>
          <w:p w14:paraId="1DC19766" w14:textId="2D895871" w:rsidR="005869DF" w:rsidRDefault="005C2CCA" w:rsidP="00CE421F">
            <w:pPr>
              <w:pStyle w:val="ListBullet"/>
              <w:numPr>
                <w:ilvl w:val="0"/>
                <w:numId w:val="0"/>
              </w:numPr>
            </w:pPr>
            <w:r>
              <w:t>1</w:t>
            </w:r>
          </w:p>
        </w:tc>
        <w:tc>
          <w:tcPr>
            <w:tcW w:w="720" w:type="dxa"/>
            <w:shd w:val="clear" w:color="auto" w:fill="CED7A6" w:themeFill="background2" w:themeFillShade="E6"/>
          </w:tcPr>
          <w:p w14:paraId="26D9E59E" w14:textId="0912B0EF" w:rsidR="005869DF" w:rsidRDefault="005C2CCA" w:rsidP="00CE421F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</w:tr>
      <w:tr w:rsidR="005869DF" w14:paraId="1E5B7920" w14:textId="77777777" w:rsidTr="005869DF">
        <w:tc>
          <w:tcPr>
            <w:tcW w:w="719" w:type="dxa"/>
            <w:shd w:val="clear" w:color="auto" w:fill="DFF3EE" w:themeFill="accent3" w:themeFillTint="33"/>
          </w:tcPr>
          <w:p w14:paraId="0E8AF5A1" w14:textId="4710DAC6" w:rsidR="005869DF" w:rsidRDefault="005869DF" w:rsidP="00CE421F">
            <w:pPr>
              <w:pStyle w:val="ListBullet"/>
              <w:numPr>
                <w:ilvl w:val="0"/>
                <w:numId w:val="0"/>
              </w:numPr>
            </w:pPr>
            <w:r>
              <w:t>SRA</w:t>
            </w:r>
          </w:p>
        </w:tc>
        <w:tc>
          <w:tcPr>
            <w:tcW w:w="719" w:type="dxa"/>
            <w:shd w:val="clear" w:color="auto" w:fill="DFF3EE" w:themeFill="accent3" w:themeFillTint="33"/>
          </w:tcPr>
          <w:p w14:paraId="03FDD365" w14:textId="04C2213A" w:rsidR="005869DF" w:rsidRDefault="005869DF" w:rsidP="00CE421F">
            <w:pPr>
              <w:pStyle w:val="ListBullet"/>
              <w:numPr>
                <w:ilvl w:val="0"/>
                <w:numId w:val="0"/>
              </w:numPr>
            </w:pPr>
            <w:r>
              <w:t>1</w:t>
            </w:r>
          </w:p>
        </w:tc>
        <w:tc>
          <w:tcPr>
            <w:tcW w:w="719" w:type="dxa"/>
            <w:shd w:val="clear" w:color="auto" w:fill="DFF3EE" w:themeFill="accent3" w:themeFillTint="33"/>
          </w:tcPr>
          <w:p w14:paraId="3BA37C1E" w14:textId="4C774610" w:rsidR="005869DF" w:rsidRDefault="005C2CCA" w:rsidP="00CE421F">
            <w:pPr>
              <w:pStyle w:val="ListBullet"/>
              <w:numPr>
                <w:ilvl w:val="0"/>
                <w:numId w:val="0"/>
              </w:numPr>
            </w:pPr>
            <w:r>
              <w:t>1</w:t>
            </w:r>
          </w:p>
        </w:tc>
        <w:tc>
          <w:tcPr>
            <w:tcW w:w="719" w:type="dxa"/>
            <w:shd w:val="clear" w:color="auto" w:fill="DFF3EE" w:themeFill="accent3" w:themeFillTint="33"/>
          </w:tcPr>
          <w:p w14:paraId="09DD6E1B" w14:textId="16C7A2B7" w:rsidR="005869DF" w:rsidRDefault="005C2CCA" w:rsidP="00CE421F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719" w:type="dxa"/>
            <w:shd w:val="clear" w:color="auto" w:fill="DFF3EE" w:themeFill="accent3" w:themeFillTint="33"/>
          </w:tcPr>
          <w:p w14:paraId="0ED5C82B" w14:textId="03BA043A" w:rsidR="005869DF" w:rsidRDefault="005C2CCA" w:rsidP="00CE421F">
            <w:pPr>
              <w:pStyle w:val="ListBullet"/>
              <w:numPr>
                <w:ilvl w:val="0"/>
                <w:numId w:val="0"/>
              </w:numPr>
            </w:pPr>
            <w:r>
              <w:t>1</w:t>
            </w:r>
          </w:p>
        </w:tc>
        <w:tc>
          <w:tcPr>
            <w:tcW w:w="719" w:type="dxa"/>
            <w:shd w:val="clear" w:color="auto" w:fill="DFF3EE" w:themeFill="accent3" w:themeFillTint="33"/>
          </w:tcPr>
          <w:p w14:paraId="3A6CE29A" w14:textId="7AFC54D3" w:rsidR="005869DF" w:rsidRDefault="005C2CCA" w:rsidP="00CE421F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719" w:type="dxa"/>
            <w:shd w:val="clear" w:color="auto" w:fill="DFF3EE" w:themeFill="accent3" w:themeFillTint="33"/>
          </w:tcPr>
          <w:p w14:paraId="7E3E04A2" w14:textId="3D4F1BE3" w:rsidR="005869DF" w:rsidRDefault="005C2CCA" w:rsidP="00CE421F">
            <w:pPr>
              <w:pStyle w:val="ListBullet"/>
              <w:numPr>
                <w:ilvl w:val="0"/>
                <w:numId w:val="0"/>
              </w:numPr>
            </w:pPr>
            <w:r>
              <w:t>1</w:t>
            </w:r>
          </w:p>
        </w:tc>
        <w:tc>
          <w:tcPr>
            <w:tcW w:w="719" w:type="dxa"/>
            <w:shd w:val="clear" w:color="auto" w:fill="DFF3EE" w:themeFill="accent3" w:themeFillTint="33"/>
          </w:tcPr>
          <w:p w14:paraId="2C44C120" w14:textId="1EEDA969" w:rsidR="005869DF" w:rsidRDefault="005C2CCA" w:rsidP="00CE421F">
            <w:pPr>
              <w:pStyle w:val="ListBullet"/>
              <w:numPr>
                <w:ilvl w:val="0"/>
                <w:numId w:val="0"/>
              </w:numPr>
            </w:pPr>
            <w:r>
              <w:t>1</w:t>
            </w:r>
          </w:p>
        </w:tc>
        <w:tc>
          <w:tcPr>
            <w:tcW w:w="719" w:type="dxa"/>
            <w:shd w:val="clear" w:color="auto" w:fill="CED7A6" w:themeFill="background2" w:themeFillShade="E6"/>
          </w:tcPr>
          <w:p w14:paraId="64B1AF48" w14:textId="2D1A780C" w:rsidR="005869DF" w:rsidRDefault="005C2CCA" w:rsidP="00CE421F">
            <w:pPr>
              <w:pStyle w:val="ListBullet"/>
              <w:numPr>
                <w:ilvl w:val="0"/>
                <w:numId w:val="0"/>
              </w:numPr>
            </w:pPr>
            <w:r>
              <w:t>1</w:t>
            </w:r>
          </w:p>
        </w:tc>
        <w:tc>
          <w:tcPr>
            <w:tcW w:w="719" w:type="dxa"/>
            <w:shd w:val="clear" w:color="auto" w:fill="CED7A6" w:themeFill="background2" w:themeFillShade="E6"/>
          </w:tcPr>
          <w:p w14:paraId="0F9E4203" w14:textId="6B7C392D" w:rsidR="005869DF" w:rsidRDefault="005C2CCA" w:rsidP="00CE421F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720" w:type="dxa"/>
            <w:shd w:val="clear" w:color="auto" w:fill="CED7A6" w:themeFill="background2" w:themeFillShade="E6"/>
          </w:tcPr>
          <w:p w14:paraId="4557334C" w14:textId="17AA64DE" w:rsidR="005869DF" w:rsidRDefault="005C2CCA" w:rsidP="00CE421F">
            <w:pPr>
              <w:pStyle w:val="ListBullet"/>
              <w:numPr>
                <w:ilvl w:val="0"/>
                <w:numId w:val="0"/>
              </w:numPr>
            </w:pPr>
            <w:r>
              <w:t>1</w:t>
            </w:r>
          </w:p>
        </w:tc>
        <w:tc>
          <w:tcPr>
            <w:tcW w:w="720" w:type="dxa"/>
            <w:shd w:val="clear" w:color="auto" w:fill="CED7A6" w:themeFill="background2" w:themeFillShade="E6"/>
          </w:tcPr>
          <w:p w14:paraId="3D57CC04" w14:textId="7EEC5350" w:rsidR="005869DF" w:rsidRDefault="005C2CCA" w:rsidP="00CE421F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720" w:type="dxa"/>
            <w:shd w:val="clear" w:color="auto" w:fill="CED7A6" w:themeFill="background2" w:themeFillShade="E6"/>
          </w:tcPr>
          <w:p w14:paraId="6C3A9463" w14:textId="4B452CE2" w:rsidR="005869DF" w:rsidRDefault="005C2CCA" w:rsidP="00CE421F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</w:tr>
      <w:tr w:rsidR="005869DF" w14:paraId="4477B55E" w14:textId="77777777" w:rsidTr="005869DF">
        <w:tc>
          <w:tcPr>
            <w:tcW w:w="719" w:type="dxa"/>
            <w:shd w:val="clear" w:color="auto" w:fill="F8F1DC" w:themeFill="accent6" w:themeFillTint="33"/>
          </w:tcPr>
          <w:p w14:paraId="52127B3A" w14:textId="29743A7D" w:rsidR="005869DF" w:rsidRDefault="005869DF" w:rsidP="00CE421F">
            <w:pPr>
              <w:pStyle w:val="ListBullet"/>
              <w:numPr>
                <w:ilvl w:val="0"/>
                <w:numId w:val="0"/>
              </w:numPr>
            </w:pPr>
            <w:r>
              <w:t>SLLI</w:t>
            </w:r>
          </w:p>
        </w:tc>
        <w:tc>
          <w:tcPr>
            <w:tcW w:w="719" w:type="dxa"/>
            <w:shd w:val="clear" w:color="auto" w:fill="F8F1DC" w:themeFill="accent6" w:themeFillTint="33"/>
          </w:tcPr>
          <w:p w14:paraId="2A0E40CE" w14:textId="268158C8" w:rsidR="005869DF" w:rsidRDefault="005869DF" w:rsidP="00CE421F">
            <w:pPr>
              <w:pStyle w:val="ListBullet"/>
              <w:numPr>
                <w:ilvl w:val="0"/>
                <w:numId w:val="0"/>
              </w:numPr>
            </w:pPr>
            <w:r>
              <w:t>X</w:t>
            </w:r>
          </w:p>
        </w:tc>
        <w:tc>
          <w:tcPr>
            <w:tcW w:w="719" w:type="dxa"/>
            <w:shd w:val="clear" w:color="auto" w:fill="F8F1DC" w:themeFill="accent6" w:themeFillTint="33"/>
          </w:tcPr>
          <w:p w14:paraId="7FD8E56A" w14:textId="1240CBF6" w:rsidR="005869DF" w:rsidRDefault="005C2CCA" w:rsidP="00CE421F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719" w:type="dxa"/>
            <w:shd w:val="clear" w:color="auto" w:fill="F8F1DC" w:themeFill="accent6" w:themeFillTint="33"/>
          </w:tcPr>
          <w:p w14:paraId="3EE617C2" w14:textId="5ADD5A42" w:rsidR="005869DF" w:rsidRDefault="005C2CCA" w:rsidP="00CE421F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719" w:type="dxa"/>
            <w:shd w:val="clear" w:color="auto" w:fill="F8F1DC" w:themeFill="accent6" w:themeFillTint="33"/>
          </w:tcPr>
          <w:p w14:paraId="1C2A37E2" w14:textId="78DC7129" w:rsidR="005869DF" w:rsidRDefault="005C2CCA" w:rsidP="00CE421F">
            <w:pPr>
              <w:pStyle w:val="ListBullet"/>
              <w:numPr>
                <w:ilvl w:val="0"/>
                <w:numId w:val="0"/>
              </w:numPr>
            </w:pPr>
            <w:r>
              <w:t>1</w:t>
            </w:r>
          </w:p>
        </w:tc>
        <w:tc>
          <w:tcPr>
            <w:tcW w:w="719" w:type="dxa"/>
            <w:shd w:val="clear" w:color="auto" w:fill="F8F1DC" w:themeFill="accent6" w:themeFillTint="33"/>
          </w:tcPr>
          <w:p w14:paraId="1AAE9ABE" w14:textId="1A601176" w:rsidR="005869DF" w:rsidRDefault="005C2CCA" w:rsidP="00CE421F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719" w:type="dxa"/>
            <w:shd w:val="clear" w:color="auto" w:fill="F8F1DC" w:themeFill="accent6" w:themeFillTint="33"/>
          </w:tcPr>
          <w:p w14:paraId="377322FF" w14:textId="728A89A5" w:rsidR="005869DF" w:rsidRDefault="005C2CCA" w:rsidP="00CE421F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719" w:type="dxa"/>
            <w:shd w:val="clear" w:color="auto" w:fill="F8F1DC" w:themeFill="accent6" w:themeFillTint="33"/>
          </w:tcPr>
          <w:p w14:paraId="57125E69" w14:textId="47CF7E78" w:rsidR="005869DF" w:rsidRDefault="005C2CCA" w:rsidP="00CE421F">
            <w:pPr>
              <w:pStyle w:val="ListBullet"/>
              <w:numPr>
                <w:ilvl w:val="0"/>
                <w:numId w:val="0"/>
              </w:numPr>
            </w:pPr>
            <w:r>
              <w:t>1</w:t>
            </w:r>
          </w:p>
        </w:tc>
        <w:tc>
          <w:tcPr>
            <w:tcW w:w="719" w:type="dxa"/>
            <w:shd w:val="clear" w:color="auto" w:fill="CED7A6" w:themeFill="background2" w:themeFillShade="E6"/>
          </w:tcPr>
          <w:p w14:paraId="76BCD0D0" w14:textId="37D7A7A7" w:rsidR="005869DF" w:rsidRDefault="005C2CCA" w:rsidP="00CE421F">
            <w:pPr>
              <w:pStyle w:val="ListBullet"/>
              <w:numPr>
                <w:ilvl w:val="0"/>
                <w:numId w:val="0"/>
              </w:numPr>
            </w:pPr>
            <w:r>
              <w:t>1</w:t>
            </w:r>
          </w:p>
        </w:tc>
        <w:tc>
          <w:tcPr>
            <w:tcW w:w="719" w:type="dxa"/>
            <w:shd w:val="clear" w:color="auto" w:fill="CED7A6" w:themeFill="background2" w:themeFillShade="E6"/>
          </w:tcPr>
          <w:p w14:paraId="44A3A044" w14:textId="67478B6E" w:rsidR="005869DF" w:rsidRDefault="005C2CCA" w:rsidP="00CE421F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720" w:type="dxa"/>
            <w:shd w:val="clear" w:color="auto" w:fill="CED7A6" w:themeFill="background2" w:themeFillShade="E6"/>
          </w:tcPr>
          <w:p w14:paraId="54482F56" w14:textId="3EBCEC07" w:rsidR="005869DF" w:rsidRDefault="005C2CCA" w:rsidP="00CE421F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720" w:type="dxa"/>
            <w:shd w:val="clear" w:color="auto" w:fill="CED7A6" w:themeFill="background2" w:themeFillShade="E6"/>
          </w:tcPr>
          <w:p w14:paraId="704CDFE3" w14:textId="70B7A60D" w:rsidR="005869DF" w:rsidRDefault="005C2CCA" w:rsidP="00CE421F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720" w:type="dxa"/>
            <w:shd w:val="clear" w:color="auto" w:fill="CED7A6" w:themeFill="background2" w:themeFillShade="E6"/>
          </w:tcPr>
          <w:p w14:paraId="50360C03" w14:textId="506A34F0" w:rsidR="005869DF" w:rsidRDefault="005C2CCA" w:rsidP="00CE421F">
            <w:pPr>
              <w:pStyle w:val="ListBullet"/>
              <w:numPr>
                <w:ilvl w:val="0"/>
                <w:numId w:val="0"/>
              </w:numPr>
            </w:pPr>
            <w:r>
              <w:t>1</w:t>
            </w:r>
          </w:p>
        </w:tc>
      </w:tr>
      <w:tr w:rsidR="005869DF" w14:paraId="22AD0EE6" w14:textId="77777777" w:rsidTr="005869DF">
        <w:tc>
          <w:tcPr>
            <w:tcW w:w="719" w:type="dxa"/>
            <w:shd w:val="clear" w:color="auto" w:fill="F8F1DC" w:themeFill="accent6" w:themeFillTint="33"/>
          </w:tcPr>
          <w:p w14:paraId="31BA4ACB" w14:textId="49A4B391" w:rsidR="005869DF" w:rsidRDefault="005869DF" w:rsidP="00CE421F">
            <w:pPr>
              <w:pStyle w:val="ListBullet"/>
              <w:numPr>
                <w:ilvl w:val="0"/>
                <w:numId w:val="0"/>
              </w:numPr>
            </w:pPr>
            <w:r>
              <w:t>SRLI</w:t>
            </w:r>
          </w:p>
        </w:tc>
        <w:tc>
          <w:tcPr>
            <w:tcW w:w="719" w:type="dxa"/>
            <w:shd w:val="clear" w:color="auto" w:fill="F8F1DC" w:themeFill="accent6" w:themeFillTint="33"/>
          </w:tcPr>
          <w:p w14:paraId="52D41DEB" w14:textId="4B37B8A9" w:rsidR="005869DF" w:rsidRDefault="005869DF" w:rsidP="00CE421F">
            <w:pPr>
              <w:pStyle w:val="ListBullet"/>
              <w:numPr>
                <w:ilvl w:val="0"/>
                <w:numId w:val="0"/>
              </w:numPr>
            </w:pPr>
            <w:r>
              <w:t>X</w:t>
            </w:r>
          </w:p>
        </w:tc>
        <w:tc>
          <w:tcPr>
            <w:tcW w:w="719" w:type="dxa"/>
            <w:shd w:val="clear" w:color="auto" w:fill="F8F1DC" w:themeFill="accent6" w:themeFillTint="33"/>
          </w:tcPr>
          <w:p w14:paraId="2E8CA7D9" w14:textId="3BEE3445" w:rsidR="005869DF" w:rsidRDefault="005C2CCA" w:rsidP="00CE421F">
            <w:pPr>
              <w:pStyle w:val="ListBullet"/>
              <w:numPr>
                <w:ilvl w:val="0"/>
                <w:numId w:val="0"/>
              </w:numPr>
            </w:pPr>
            <w:r>
              <w:t>1</w:t>
            </w:r>
          </w:p>
        </w:tc>
        <w:tc>
          <w:tcPr>
            <w:tcW w:w="719" w:type="dxa"/>
            <w:shd w:val="clear" w:color="auto" w:fill="F8F1DC" w:themeFill="accent6" w:themeFillTint="33"/>
          </w:tcPr>
          <w:p w14:paraId="651003C0" w14:textId="3C581701" w:rsidR="005869DF" w:rsidRDefault="005C2CCA" w:rsidP="00CE421F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719" w:type="dxa"/>
            <w:shd w:val="clear" w:color="auto" w:fill="F8F1DC" w:themeFill="accent6" w:themeFillTint="33"/>
          </w:tcPr>
          <w:p w14:paraId="326CC760" w14:textId="1A775656" w:rsidR="005869DF" w:rsidRDefault="005C2CCA" w:rsidP="00CE421F">
            <w:pPr>
              <w:pStyle w:val="ListBullet"/>
              <w:numPr>
                <w:ilvl w:val="0"/>
                <w:numId w:val="0"/>
              </w:numPr>
            </w:pPr>
            <w:r>
              <w:t>1</w:t>
            </w:r>
          </w:p>
        </w:tc>
        <w:tc>
          <w:tcPr>
            <w:tcW w:w="719" w:type="dxa"/>
            <w:shd w:val="clear" w:color="auto" w:fill="F8F1DC" w:themeFill="accent6" w:themeFillTint="33"/>
          </w:tcPr>
          <w:p w14:paraId="12297390" w14:textId="7E33A16C" w:rsidR="005869DF" w:rsidRDefault="005C2CCA" w:rsidP="00CE421F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719" w:type="dxa"/>
            <w:shd w:val="clear" w:color="auto" w:fill="F8F1DC" w:themeFill="accent6" w:themeFillTint="33"/>
          </w:tcPr>
          <w:p w14:paraId="5B430BF1" w14:textId="1DC4B8A7" w:rsidR="005869DF" w:rsidRDefault="005C2CCA" w:rsidP="00CE421F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719" w:type="dxa"/>
            <w:shd w:val="clear" w:color="auto" w:fill="F8F1DC" w:themeFill="accent6" w:themeFillTint="33"/>
          </w:tcPr>
          <w:p w14:paraId="362DF1F8" w14:textId="1EECA16E" w:rsidR="005869DF" w:rsidRDefault="005C2CCA" w:rsidP="00CE421F">
            <w:pPr>
              <w:pStyle w:val="ListBullet"/>
              <w:numPr>
                <w:ilvl w:val="0"/>
                <w:numId w:val="0"/>
              </w:numPr>
            </w:pPr>
            <w:r>
              <w:t>1</w:t>
            </w:r>
          </w:p>
        </w:tc>
        <w:tc>
          <w:tcPr>
            <w:tcW w:w="719" w:type="dxa"/>
            <w:shd w:val="clear" w:color="auto" w:fill="CED7A6" w:themeFill="background2" w:themeFillShade="E6"/>
          </w:tcPr>
          <w:p w14:paraId="1BA893A2" w14:textId="157DAA8A" w:rsidR="005869DF" w:rsidRDefault="005C2CCA" w:rsidP="00CE421F">
            <w:pPr>
              <w:pStyle w:val="ListBullet"/>
              <w:numPr>
                <w:ilvl w:val="0"/>
                <w:numId w:val="0"/>
              </w:numPr>
            </w:pPr>
            <w:r>
              <w:t>1</w:t>
            </w:r>
          </w:p>
        </w:tc>
        <w:tc>
          <w:tcPr>
            <w:tcW w:w="719" w:type="dxa"/>
            <w:shd w:val="clear" w:color="auto" w:fill="CED7A6" w:themeFill="background2" w:themeFillShade="E6"/>
          </w:tcPr>
          <w:p w14:paraId="2D346DD8" w14:textId="11043153" w:rsidR="005869DF" w:rsidRDefault="005C2CCA" w:rsidP="00CE421F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720" w:type="dxa"/>
            <w:shd w:val="clear" w:color="auto" w:fill="CED7A6" w:themeFill="background2" w:themeFillShade="E6"/>
          </w:tcPr>
          <w:p w14:paraId="4F66AF97" w14:textId="68E4F1AD" w:rsidR="005869DF" w:rsidRDefault="005C2CCA" w:rsidP="00CE421F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720" w:type="dxa"/>
            <w:shd w:val="clear" w:color="auto" w:fill="CED7A6" w:themeFill="background2" w:themeFillShade="E6"/>
          </w:tcPr>
          <w:p w14:paraId="316B0F92" w14:textId="3218605A" w:rsidR="005869DF" w:rsidRDefault="005C2CCA" w:rsidP="00CE421F">
            <w:pPr>
              <w:pStyle w:val="ListBullet"/>
              <w:numPr>
                <w:ilvl w:val="0"/>
                <w:numId w:val="0"/>
              </w:numPr>
            </w:pPr>
            <w:r>
              <w:t>1</w:t>
            </w:r>
          </w:p>
        </w:tc>
        <w:tc>
          <w:tcPr>
            <w:tcW w:w="720" w:type="dxa"/>
            <w:shd w:val="clear" w:color="auto" w:fill="CED7A6" w:themeFill="background2" w:themeFillShade="E6"/>
          </w:tcPr>
          <w:p w14:paraId="7341141A" w14:textId="6C3522C0" w:rsidR="005869DF" w:rsidRDefault="005C2CCA" w:rsidP="00CE421F">
            <w:pPr>
              <w:pStyle w:val="ListBullet"/>
              <w:numPr>
                <w:ilvl w:val="0"/>
                <w:numId w:val="0"/>
              </w:numPr>
            </w:pPr>
            <w:r>
              <w:t>1</w:t>
            </w:r>
          </w:p>
        </w:tc>
      </w:tr>
      <w:tr w:rsidR="005869DF" w14:paraId="6275ABCD" w14:textId="77777777" w:rsidTr="005869DF">
        <w:tc>
          <w:tcPr>
            <w:tcW w:w="719" w:type="dxa"/>
            <w:shd w:val="clear" w:color="auto" w:fill="F8F1DC" w:themeFill="accent6" w:themeFillTint="33"/>
          </w:tcPr>
          <w:p w14:paraId="1A2D87F7" w14:textId="2B73BB1E" w:rsidR="005869DF" w:rsidRDefault="005869DF" w:rsidP="00CE421F">
            <w:pPr>
              <w:pStyle w:val="ListBullet"/>
              <w:numPr>
                <w:ilvl w:val="0"/>
                <w:numId w:val="0"/>
              </w:numPr>
            </w:pPr>
            <w:r>
              <w:t>SRAI</w:t>
            </w:r>
          </w:p>
        </w:tc>
        <w:tc>
          <w:tcPr>
            <w:tcW w:w="719" w:type="dxa"/>
            <w:shd w:val="clear" w:color="auto" w:fill="F8F1DC" w:themeFill="accent6" w:themeFillTint="33"/>
          </w:tcPr>
          <w:p w14:paraId="5FC5CD38" w14:textId="7C8FF25C" w:rsidR="005869DF" w:rsidRDefault="00EF2A9A" w:rsidP="00CE421F">
            <w:pPr>
              <w:pStyle w:val="ListBullet"/>
              <w:numPr>
                <w:ilvl w:val="0"/>
                <w:numId w:val="0"/>
              </w:numPr>
            </w:pPr>
            <w:r>
              <w:t>1</w:t>
            </w:r>
          </w:p>
        </w:tc>
        <w:tc>
          <w:tcPr>
            <w:tcW w:w="719" w:type="dxa"/>
            <w:shd w:val="clear" w:color="auto" w:fill="F8F1DC" w:themeFill="accent6" w:themeFillTint="33"/>
          </w:tcPr>
          <w:p w14:paraId="425EC9EA" w14:textId="6F37D3F7" w:rsidR="005869DF" w:rsidRDefault="005C2CCA" w:rsidP="00CE421F">
            <w:pPr>
              <w:pStyle w:val="ListBullet"/>
              <w:numPr>
                <w:ilvl w:val="0"/>
                <w:numId w:val="0"/>
              </w:numPr>
            </w:pPr>
            <w:r>
              <w:t>1</w:t>
            </w:r>
          </w:p>
        </w:tc>
        <w:tc>
          <w:tcPr>
            <w:tcW w:w="719" w:type="dxa"/>
            <w:shd w:val="clear" w:color="auto" w:fill="F8F1DC" w:themeFill="accent6" w:themeFillTint="33"/>
          </w:tcPr>
          <w:p w14:paraId="4974F76A" w14:textId="4BCBA9CF" w:rsidR="005869DF" w:rsidRDefault="005C2CCA" w:rsidP="00CE421F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719" w:type="dxa"/>
            <w:shd w:val="clear" w:color="auto" w:fill="F8F1DC" w:themeFill="accent6" w:themeFillTint="33"/>
          </w:tcPr>
          <w:p w14:paraId="27447C72" w14:textId="5F3E466F" w:rsidR="005869DF" w:rsidRDefault="005C2CCA" w:rsidP="00CE421F">
            <w:pPr>
              <w:pStyle w:val="ListBullet"/>
              <w:numPr>
                <w:ilvl w:val="0"/>
                <w:numId w:val="0"/>
              </w:numPr>
            </w:pPr>
            <w:r>
              <w:t>1</w:t>
            </w:r>
          </w:p>
        </w:tc>
        <w:tc>
          <w:tcPr>
            <w:tcW w:w="719" w:type="dxa"/>
            <w:shd w:val="clear" w:color="auto" w:fill="F8F1DC" w:themeFill="accent6" w:themeFillTint="33"/>
          </w:tcPr>
          <w:p w14:paraId="0966DA37" w14:textId="76F9CCBA" w:rsidR="005869DF" w:rsidRDefault="005C2CCA" w:rsidP="00CE421F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719" w:type="dxa"/>
            <w:shd w:val="clear" w:color="auto" w:fill="F8F1DC" w:themeFill="accent6" w:themeFillTint="33"/>
          </w:tcPr>
          <w:p w14:paraId="49CE1751" w14:textId="682FFE9E" w:rsidR="005869DF" w:rsidRDefault="005C2CCA" w:rsidP="00CE421F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719" w:type="dxa"/>
            <w:shd w:val="clear" w:color="auto" w:fill="F8F1DC" w:themeFill="accent6" w:themeFillTint="33"/>
          </w:tcPr>
          <w:p w14:paraId="02616621" w14:textId="1447E7C4" w:rsidR="005869DF" w:rsidRDefault="005C2CCA" w:rsidP="00CE421F">
            <w:pPr>
              <w:pStyle w:val="ListBullet"/>
              <w:numPr>
                <w:ilvl w:val="0"/>
                <w:numId w:val="0"/>
              </w:numPr>
            </w:pPr>
            <w:r>
              <w:t>1</w:t>
            </w:r>
          </w:p>
        </w:tc>
        <w:tc>
          <w:tcPr>
            <w:tcW w:w="719" w:type="dxa"/>
            <w:shd w:val="clear" w:color="auto" w:fill="CED7A6" w:themeFill="background2" w:themeFillShade="E6"/>
          </w:tcPr>
          <w:p w14:paraId="6D97C272" w14:textId="4D831995" w:rsidR="005869DF" w:rsidRDefault="005C2CCA" w:rsidP="00CE421F">
            <w:pPr>
              <w:pStyle w:val="ListBullet"/>
              <w:numPr>
                <w:ilvl w:val="0"/>
                <w:numId w:val="0"/>
              </w:numPr>
            </w:pPr>
            <w:r>
              <w:t>1</w:t>
            </w:r>
          </w:p>
        </w:tc>
        <w:tc>
          <w:tcPr>
            <w:tcW w:w="719" w:type="dxa"/>
            <w:shd w:val="clear" w:color="auto" w:fill="CED7A6" w:themeFill="background2" w:themeFillShade="E6"/>
          </w:tcPr>
          <w:p w14:paraId="720B9409" w14:textId="39795075" w:rsidR="005869DF" w:rsidRDefault="005C2CCA" w:rsidP="00CE421F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720" w:type="dxa"/>
            <w:shd w:val="clear" w:color="auto" w:fill="CED7A6" w:themeFill="background2" w:themeFillShade="E6"/>
          </w:tcPr>
          <w:p w14:paraId="413B2185" w14:textId="7E105E7C" w:rsidR="005869DF" w:rsidRDefault="005C2CCA" w:rsidP="00CE421F">
            <w:pPr>
              <w:pStyle w:val="ListBullet"/>
              <w:numPr>
                <w:ilvl w:val="0"/>
                <w:numId w:val="0"/>
              </w:numPr>
            </w:pPr>
            <w:r>
              <w:t>1</w:t>
            </w:r>
          </w:p>
        </w:tc>
        <w:tc>
          <w:tcPr>
            <w:tcW w:w="720" w:type="dxa"/>
            <w:shd w:val="clear" w:color="auto" w:fill="CED7A6" w:themeFill="background2" w:themeFillShade="E6"/>
          </w:tcPr>
          <w:p w14:paraId="1481B5B9" w14:textId="5505ADE9" w:rsidR="005869DF" w:rsidRDefault="005C2CCA" w:rsidP="00CE421F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720" w:type="dxa"/>
            <w:shd w:val="clear" w:color="auto" w:fill="CED7A6" w:themeFill="background2" w:themeFillShade="E6"/>
          </w:tcPr>
          <w:p w14:paraId="4F253BD8" w14:textId="55EDAF04" w:rsidR="005869DF" w:rsidRDefault="005C2CCA" w:rsidP="00CE421F">
            <w:pPr>
              <w:pStyle w:val="ListBullet"/>
              <w:numPr>
                <w:ilvl w:val="0"/>
                <w:numId w:val="0"/>
              </w:numPr>
            </w:pPr>
            <w:r>
              <w:t>1</w:t>
            </w:r>
          </w:p>
        </w:tc>
      </w:tr>
    </w:tbl>
    <w:p w14:paraId="45DFA4E7" w14:textId="1CA0506E" w:rsidR="00936995" w:rsidRDefault="00936995">
      <w:pPr>
        <w:pStyle w:val="Heading2"/>
      </w:pPr>
    </w:p>
    <w:sectPr w:rsidR="00936995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1F024" w14:textId="77777777" w:rsidR="00C35408" w:rsidRDefault="00C35408">
      <w:r>
        <w:separator/>
      </w:r>
    </w:p>
    <w:p w14:paraId="7C964840" w14:textId="77777777" w:rsidR="00C35408" w:rsidRDefault="00C35408"/>
  </w:endnote>
  <w:endnote w:type="continuationSeparator" w:id="0">
    <w:p w14:paraId="4A3CB2F4" w14:textId="77777777" w:rsidR="00C35408" w:rsidRDefault="00C35408">
      <w:r>
        <w:continuationSeparator/>
      </w:r>
    </w:p>
    <w:p w14:paraId="15AA154F" w14:textId="77777777" w:rsidR="00C35408" w:rsidRDefault="00C3540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FCEE59" w14:textId="77777777" w:rsidR="00936995" w:rsidRDefault="009E3B8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8F7BDC" w14:textId="77777777" w:rsidR="00C35408" w:rsidRDefault="00C35408">
      <w:r>
        <w:separator/>
      </w:r>
    </w:p>
    <w:p w14:paraId="1A8F603F" w14:textId="77777777" w:rsidR="00C35408" w:rsidRDefault="00C35408"/>
  </w:footnote>
  <w:footnote w:type="continuationSeparator" w:id="0">
    <w:p w14:paraId="0FAE186F" w14:textId="77777777" w:rsidR="00C35408" w:rsidRDefault="00C35408">
      <w:r>
        <w:continuationSeparator/>
      </w:r>
    </w:p>
    <w:p w14:paraId="24EC1F69" w14:textId="77777777" w:rsidR="00C35408" w:rsidRDefault="00C3540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91137120">
    <w:abstractNumId w:val="1"/>
  </w:num>
  <w:num w:numId="2" w16cid:durableId="541940844">
    <w:abstractNumId w:val="0"/>
  </w:num>
  <w:num w:numId="3" w16cid:durableId="224997159">
    <w:abstractNumId w:val="2"/>
  </w:num>
  <w:num w:numId="4" w16cid:durableId="13843316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21F"/>
    <w:rsid w:val="001C478D"/>
    <w:rsid w:val="002871E2"/>
    <w:rsid w:val="00413B15"/>
    <w:rsid w:val="00420F9C"/>
    <w:rsid w:val="004A387B"/>
    <w:rsid w:val="005869DF"/>
    <w:rsid w:val="005C2CCA"/>
    <w:rsid w:val="006F60EA"/>
    <w:rsid w:val="00936995"/>
    <w:rsid w:val="009E3B8C"/>
    <w:rsid w:val="00A96FD4"/>
    <w:rsid w:val="00BB6B95"/>
    <w:rsid w:val="00C35408"/>
    <w:rsid w:val="00CE421F"/>
    <w:rsid w:val="00DA3C72"/>
    <w:rsid w:val="00EE1E03"/>
    <w:rsid w:val="00EF2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E1F07D"/>
  <w15:chartTrackingRefBased/>
  <w15:docId w15:val="{F3540E87-9564-234A-9D02-4232FD4FF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table" w:styleId="TableGrid">
    <w:name w:val="Table Grid"/>
    <w:basedOn w:val="TableNormal"/>
    <w:uiPriority w:val="39"/>
    <w:rsid w:val="00CE42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ewuser/Library/Containers/com.microsoft.Word/Data/Library/Application%20Support/Microsoft/Office/16.0/DTS/en-US%7bC2EA7600-5514-424A-848E-8F68B5D847EB%7d/%7b1187441D-90D3-6549-8E69-622CF501ACCB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38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Loi, Gregorio H</cp:lastModifiedBy>
  <cp:revision>3</cp:revision>
  <cp:lastPrinted>2022-04-11T05:30:00Z</cp:lastPrinted>
  <dcterms:created xsi:type="dcterms:W3CDTF">2022-04-11T03:35:00Z</dcterms:created>
  <dcterms:modified xsi:type="dcterms:W3CDTF">2022-04-19T05:04:00Z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